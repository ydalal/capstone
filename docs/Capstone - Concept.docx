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811"/>
        <w:tblW w:w="10655" w:type="dxa"/>
        <w:tblLook w:val="00A0" w:firstRow="1" w:lastRow="0" w:firstColumn="1" w:lastColumn="0" w:noHBand="0" w:noVBand="0"/>
      </w:tblPr>
      <w:tblGrid>
        <w:gridCol w:w="3653"/>
        <w:gridCol w:w="7002"/>
      </w:tblGrid>
      <w:tr w:rsidR="007606C1" w:rsidRPr="00F32194" w:rsidTr="00780926">
        <w:trPr>
          <w:trHeight w:val="285"/>
        </w:trPr>
        <w:tc>
          <w:tcPr>
            <w:tcW w:w="1714" w:type="pct"/>
            <w:tcBorders>
              <w:bottom w:val="single" w:sz="4" w:space="0" w:color="auto"/>
            </w:tcBorders>
            <w:shd w:val="clear" w:color="auto" w:fill="990000"/>
            <w:vAlign w:val="bottom"/>
          </w:tcPr>
          <w:p w:rsidR="00A258C9" w:rsidRPr="00F32194" w:rsidRDefault="007606C1" w:rsidP="009A4486">
            <w:pPr>
              <w:pStyle w:val="Title3"/>
            </w:pPr>
            <w:r w:rsidRPr="00F32194">
              <w:t>Carnegie Mellon</w:t>
            </w:r>
          </w:p>
        </w:tc>
        <w:tc>
          <w:tcPr>
            <w:tcW w:w="3286" w:type="pct"/>
            <w:tcBorders>
              <w:bottom w:val="single" w:sz="4" w:space="0" w:color="auto"/>
            </w:tcBorders>
            <w:vAlign w:val="center"/>
          </w:tcPr>
          <w:p w:rsidR="009636D9" w:rsidRPr="00F32194" w:rsidRDefault="00C54F6F" w:rsidP="00E66029">
            <w:pPr>
              <w:pStyle w:val="Title"/>
            </w:pPr>
            <w:r>
              <w:t>Capstone Project</w:t>
            </w:r>
          </w:p>
        </w:tc>
      </w:tr>
      <w:tr w:rsidR="00F32194" w:rsidRPr="00F32194" w:rsidTr="00D50B80">
        <w:trPr>
          <w:trHeight w:val="689"/>
        </w:trPr>
        <w:tc>
          <w:tcPr>
            <w:tcW w:w="5000" w:type="pct"/>
            <w:gridSpan w:val="2"/>
            <w:tcBorders>
              <w:top w:val="single" w:sz="4" w:space="0" w:color="auto"/>
            </w:tcBorders>
          </w:tcPr>
          <w:p w:rsidR="00F32194" w:rsidRPr="00F32194" w:rsidRDefault="00C54F6F" w:rsidP="00186BF2">
            <w:pPr>
              <w:pStyle w:val="Subtitle"/>
            </w:pPr>
            <w:r>
              <w:t xml:space="preserve">Tag Cloud Compare - </w:t>
            </w:r>
            <w:r w:rsidR="00186BF2">
              <w:t>Concept Document</w:t>
            </w:r>
          </w:p>
        </w:tc>
      </w:tr>
    </w:tbl>
    <w:p w:rsidR="0068036A" w:rsidRDefault="00526831" w:rsidP="00526831">
      <w:pPr>
        <w:pStyle w:val="Heading1"/>
        <w:rPr>
          <w:rStyle w:val="Emphasis"/>
        </w:rPr>
      </w:pPr>
      <w:r>
        <w:rPr>
          <w:rStyle w:val="Emphasis"/>
        </w:rPr>
        <w:t>Abstract</w:t>
      </w:r>
    </w:p>
    <w:p w:rsidR="000D389B" w:rsidRDefault="005C74A3" w:rsidP="000D389B">
      <w:pPr>
        <w:pStyle w:val="Parrafonormal"/>
      </w:pPr>
      <w:r>
        <w:t xml:space="preserve">Reviews have become one of the most important sources of information guiding the behavior of potential buyers of a product. They present many more detail than ratings and describe important advantages and disadvantages of a specific product. One issue with reviews is that they are usually long and take time to </w:t>
      </w:r>
      <w:r w:rsidR="007E59C4">
        <w:t>read;</w:t>
      </w:r>
      <w:r>
        <w:t xml:space="preserve"> especially in cases were hundreds of reviews are attached to a single product.</w:t>
      </w:r>
    </w:p>
    <w:p w:rsidR="007F3212" w:rsidRDefault="00084138" w:rsidP="000D389B">
      <w:pPr>
        <w:pStyle w:val="Parrafonormal"/>
      </w:pPr>
      <w:r>
        <w:t xml:space="preserve">Since best-selling products usually get hundreds of reviews, it's interesting to discern if they provide enough information to allow for automatic retrieval </w:t>
      </w:r>
      <w:r w:rsidR="007F3212">
        <w:t xml:space="preserve">and summarization. </w:t>
      </w:r>
      <w:r w:rsidR="00812A09">
        <w:t xml:space="preserve">The goal would be to extract adjectives or small descriptors from these reviews and present them to users in the form of tag clouds, so they can easily compare their frequency and impact without the need to read all reviews. This format would allow an easier understanding of characteristics, pros and cons of a specific products using limited space, making it </w:t>
      </w:r>
      <w:r w:rsidR="00E37D55">
        <w:t>especially</w:t>
      </w:r>
      <w:r w:rsidR="00812A09">
        <w:t xml:space="preserve"> suitable for comparisons between products.</w:t>
      </w:r>
    </w:p>
    <w:p w:rsidR="008B0471" w:rsidRDefault="008B0471" w:rsidP="000D389B">
      <w:pPr>
        <w:pStyle w:val="Parrafonormal"/>
      </w:pPr>
      <w:r>
        <w:t>Another issue with comparisons is the lack of some details or specifications on the product description, details that may be important to buyers. Users in these cases rely on other user comments to find out the specific features of products, which cannot be found in normal filters in the merchant's website. Our plan is to allow users to fill these hole</w:t>
      </w:r>
      <w:r w:rsidR="00F46408">
        <w:t>s</w:t>
      </w:r>
      <w:r>
        <w:t xml:space="preserve"> with additional information, so the total crowd-sourced </w:t>
      </w:r>
      <w:r w:rsidR="00E67B29">
        <w:t>effort provides</w:t>
      </w:r>
      <w:r>
        <w:t xml:space="preserve"> accurate, detailed and meaningful comparisons.</w:t>
      </w:r>
    </w:p>
    <w:p w:rsidR="0002005D" w:rsidRDefault="0002005D" w:rsidP="00855644">
      <w:pPr>
        <w:pStyle w:val="Heading1"/>
      </w:pPr>
      <w:r>
        <w:t>Vision / Objectives</w:t>
      </w:r>
    </w:p>
    <w:p w:rsidR="009D2CF9" w:rsidRDefault="009D2CF9" w:rsidP="009D2CF9">
      <w:pPr>
        <w:pStyle w:val="Lista"/>
      </w:pPr>
      <w:r>
        <w:t>Allow quick and deep representation of product characteristics as short tags, replacing long reviews.</w:t>
      </w:r>
    </w:p>
    <w:p w:rsidR="009D2CF9" w:rsidRDefault="009D2CF9" w:rsidP="009D2CF9">
      <w:pPr>
        <w:pStyle w:val="Lista"/>
      </w:pPr>
      <w:r>
        <w:t>Provide an intuitive interface to manipulate, persist and/or share product comparisons.</w:t>
      </w:r>
    </w:p>
    <w:p w:rsidR="009D2CF9" w:rsidRDefault="009D2CF9" w:rsidP="009D2CF9">
      <w:pPr>
        <w:pStyle w:val="Lista"/>
      </w:pPr>
      <w:r>
        <w:t>Use crowdsourcing to collect and compare product details not present on official product descriptions.</w:t>
      </w:r>
    </w:p>
    <w:p w:rsidR="0002005D" w:rsidRPr="0002005D" w:rsidRDefault="009D2CF9" w:rsidP="009D2CF9">
      <w:pPr>
        <w:pStyle w:val="Lista"/>
      </w:pPr>
      <w:r>
        <w:t>Support crowdsourcing efforts by automatically synthesizing of long reviews from Amazon's website.</w:t>
      </w:r>
    </w:p>
    <w:p w:rsidR="001F1B0F" w:rsidRDefault="001F1B0F" w:rsidP="00855644">
      <w:pPr>
        <w:pStyle w:val="Heading1"/>
      </w:pPr>
      <w:r>
        <w:t>State of the Art</w:t>
      </w:r>
    </w:p>
    <w:p w:rsidR="001F1B0F" w:rsidRDefault="008A0E11" w:rsidP="001F1B0F">
      <w:pPr>
        <w:pStyle w:val="Heading2"/>
      </w:pPr>
      <w:r>
        <w:t>Customer Review Summarization Tool</w:t>
      </w:r>
    </w:p>
    <w:p w:rsidR="008A0E11" w:rsidRDefault="008A0E11" w:rsidP="008A0E11">
      <w:pPr>
        <w:pStyle w:val="Heading3"/>
      </w:pPr>
      <w:r>
        <w:t>Pluribo (</w:t>
      </w:r>
      <w:hyperlink r:id="rId9" w:history="1">
        <w:r w:rsidRPr="008A0E11">
          <w:t>http</w:t>
        </w:r>
      </w:hyperlink>
      <w:hyperlink r:id="rId10" w:history="1">
        <w:r w:rsidRPr="008A0E11">
          <w:t>://</w:t>
        </w:r>
      </w:hyperlink>
      <w:hyperlink r:id="rId11" w:history="1">
        <w:r w:rsidRPr="008A0E11">
          <w:t>www</w:t>
        </w:r>
      </w:hyperlink>
      <w:hyperlink r:id="rId12" w:history="1">
        <w:r w:rsidRPr="008A0E11">
          <w:t>.</w:t>
        </w:r>
      </w:hyperlink>
      <w:hyperlink r:id="rId13" w:history="1">
        <w:r w:rsidRPr="008A0E11">
          <w:t>crunchbase</w:t>
        </w:r>
      </w:hyperlink>
      <w:hyperlink r:id="rId14" w:history="1">
        <w:r w:rsidRPr="008A0E11">
          <w:t>.</w:t>
        </w:r>
      </w:hyperlink>
      <w:hyperlink r:id="rId15" w:history="1">
        <w:r w:rsidRPr="008A0E11">
          <w:t>com</w:t>
        </w:r>
      </w:hyperlink>
      <w:hyperlink r:id="rId16" w:history="1">
        <w:r w:rsidRPr="008A0E11">
          <w:t>/</w:t>
        </w:r>
      </w:hyperlink>
      <w:hyperlink r:id="rId17" w:history="1">
        <w:r w:rsidRPr="008A0E11">
          <w:t>company</w:t>
        </w:r>
      </w:hyperlink>
      <w:hyperlink r:id="rId18" w:history="1">
        <w:r w:rsidRPr="008A0E11">
          <w:t>/</w:t>
        </w:r>
      </w:hyperlink>
      <w:hyperlink r:id="rId19" w:history="1">
        <w:r w:rsidRPr="008A0E11">
          <w:t>pluribo</w:t>
        </w:r>
      </w:hyperlink>
      <w:r>
        <w:t>)</w:t>
      </w:r>
    </w:p>
    <w:p w:rsidR="008A0E11" w:rsidRDefault="008A0E11" w:rsidP="008A0E11">
      <w:pPr>
        <w:pStyle w:val="Parrafonormal"/>
      </w:pPr>
      <w:r>
        <w:t>Pluribo is a Firefox extension tool that scans all the reviews on any Amazon webpage and summarizes them into a single paragraph. It prepares summary of what people liked and what people didn't like about the product. Pluribo displays the summary at the bottom of the browser. Developers have stated that the tool works well on electronic items and they would update it for other categories of items.</w:t>
      </w:r>
    </w:p>
    <w:p w:rsidR="0015210F" w:rsidRDefault="0015210F" w:rsidP="008A0E11">
      <w:pPr>
        <w:pStyle w:val="Parrafonormal"/>
      </w:pPr>
      <w:r>
        <w:t>Pluribo output screen shot (</w:t>
      </w:r>
      <w:hyperlink r:id="rId20" w:history="1">
        <w:r w:rsidRPr="0015210F">
          <w:t>http</w:t>
        </w:r>
      </w:hyperlink>
      <w:hyperlink r:id="rId21" w:history="1">
        <w:r w:rsidRPr="0015210F">
          <w:t>://</w:t>
        </w:r>
      </w:hyperlink>
      <w:hyperlink r:id="rId22" w:history="1">
        <w:r w:rsidRPr="0015210F">
          <w:t>tinyurl</w:t>
        </w:r>
      </w:hyperlink>
      <w:hyperlink r:id="rId23" w:history="1">
        <w:r w:rsidRPr="0015210F">
          <w:t>.</w:t>
        </w:r>
      </w:hyperlink>
      <w:hyperlink r:id="rId24" w:history="1">
        <w:r w:rsidRPr="0015210F">
          <w:t>com</w:t>
        </w:r>
      </w:hyperlink>
      <w:hyperlink r:id="rId25" w:history="1">
        <w:r w:rsidRPr="0015210F">
          <w:t>/9</w:t>
        </w:r>
      </w:hyperlink>
      <w:hyperlink r:id="rId26" w:history="1">
        <w:r w:rsidRPr="0015210F">
          <w:t>q</w:t>
        </w:r>
      </w:hyperlink>
      <w:hyperlink r:id="rId27" w:history="1">
        <w:r w:rsidRPr="0015210F">
          <w:t>9</w:t>
        </w:r>
      </w:hyperlink>
      <w:hyperlink r:id="rId28" w:history="1">
        <w:r w:rsidRPr="0015210F">
          <w:t>kzz</w:t>
        </w:r>
      </w:hyperlink>
      <w:hyperlink r:id="rId29" w:history="1">
        <w:r w:rsidRPr="0015210F">
          <w:t>5</w:t>
        </w:r>
      </w:hyperlink>
      <w:r>
        <w:t>)</w:t>
      </w:r>
    </w:p>
    <w:p w:rsidR="0015210F" w:rsidRDefault="0015210F" w:rsidP="008A0E11">
      <w:pPr>
        <w:pStyle w:val="Parrafonormal"/>
      </w:pPr>
      <w:r w:rsidRPr="0015210F">
        <w:rPr>
          <w:noProof/>
        </w:rPr>
        <w:lastRenderedPageBreak/>
        <w:drawing>
          <wp:inline distT="0" distB="0" distL="0" distR="0">
            <wp:extent cx="5451895" cy="3450566"/>
            <wp:effectExtent l="0" t="0" r="0" b="0"/>
            <wp:docPr id="1" name="Picture 1"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13"/>
                    <pic:cNvPicPr>
                      <a:picLocks noChangeAspect="1" noChangeArrowheads="1"/>
                    </pic:cNvPicPr>
                  </pic:nvPicPr>
                  <pic:blipFill>
                    <a:blip r:embed="rId30" r:link="rId31"/>
                    <a:srcRect/>
                    <a:stretch>
                      <a:fillRect/>
                    </a:stretch>
                  </pic:blipFill>
                  <pic:spPr bwMode="auto">
                    <a:xfrm>
                      <a:off x="0" y="0"/>
                      <a:ext cx="5450098" cy="3449429"/>
                    </a:xfrm>
                    <a:prstGeom prst="rect">
                      <a:avLst/>
                    </a:prstGeom>
                    <a:noFill/>
                    <a:ln w="9525">
                      <a:noFill/>
                      <a:miter lim="800000"/>
                      <a:headEnd/>
                      <a:tailEnd/>
                    </a:ln>
                  </pic:spPr>
                </pic:pic>
              </a:graphicData>
            </a:graphic>
          </wp:inline>
        </w:drawing>
      </w:r>
    </w:p>
    <w:p w:rsidR="001F1B0F" w:rsidRDefault="001553F1" w:rsidP="001553F1">
      <w:pPr>
        <w:pStyle w:val="Heading2"/>
      </w:pPr>
      <w:r>
        <w:t>Tag Cloud Generators</w:t>
      </w:r>
    </w:p>
    <w:p w:rsidR="006D3DE1" w:rsidRDefault="006D3DE1" w:rsidP="001553F1">
      <w:pPr>
        <w:pStyle w:val="Heading3"/>
      </w:pPr>
      <w:r>
        <w:t>Non-Interative Cloud Generation</w:t>
      </w:r>
    </w:p>
    <w:p w:rsidR="001553F1" w:rsidRDefault="001553F1" w:rsidP="0089726B">
      <w:pPr>
        <w:pStyle w:val="Heading4"/>
      </w:pPr>
      <w:r>
        <w:t>Wp-Cumulus</w:t>
      </w:r>
    </w:p>
    <w:p w:rsidR="00777C78" w:rsidRPr="00777C78" w:rsidRDefault="00F73A0E" w:rsidP="009E11D9">
      <w:pPr>
        <w:pStyle w:val="Lista"/>
      </w:pPr>
      <w:hyperlink r:id="rId32" w:history="1">
        <w:r w:rsidR="00777C78" w:rsidRPr="00777C78">
          <w:t>http</w:t>
        </w:r>
      </w:hyperlink>
      <w:hyperlink r:id="rId33" w:history="1">
        <w:r w:rsidR="00777C78" w:rsidRPr="00777C78">
          <w:t>://</w:t>
        </w:r>
      </w:hyperlink>
      <w:hyperlink r:id="rId34" w:history="1">
        <w:r w:rsidR="00777C78" w:rsidRPr="00777C78">
          <w:t>wordpress</w:t>
        </w:r>
      </w:hyperlink>
      <w:hyperlink r:id="rId35" w:history="1">
        <w:r w:rsidR="00777C78" w:rsidRPr="00777C78">
          <w:t>.</w:t>
        </w:r>
      </w:hyperlink>
      <w:hyperlink r:id="rId36" w:history="1">
        <w:r w:rsidR="00777C78" w:rsidRPr="00777C78">
          <w:t>org</w:t>
        </w:r>
      </w:hyperlink>
      <w:hyperlink r:id="rId37" w:history="1">
        <w:r w:rsidR="00777C78" w:rsidRPr="00777C78">
          <w:t>/</w:t>
        </w:r>
      </w:hyperlink>
      <w:hyperlink r:id="rId38" w:history="1">
        <w:r w:rsidR="00777C78" w:rsidRPr="00777C78">
          <w:t>extend</w:t>
        </w:r>
      </w:hyperlink>
      <w:hyperlink r:id="rId39" w:history="1">
        <w:r w:rsidR="00777C78" w:rsidRPr="00777C78">
          <w:t>/</w:t>
        </w:r>
      </w:hyperlink>
      <w:hyperlink r:id="rId40" w:history="1">
        <w:r w:rsidR="00777C78" w:rsidRPr="00777C78">
          <w:t>plugins</w:t>
        </w:r>
      </w:hyperlink>
      <w:hyperlink r:id="rId41" w:history="1">
        <w:r w:rsidR="00777C78" w:rsidRPr="00777C78">
          <w:t>/</w:t>
        </w:r>
      </w:hyperlink>
      <w:hyperlink r:id="rId42" w:history="1">
        <w:r w:rsidR="00777C78" w:rsidRPr="00777C78">
          <w:t>wp</w:t>
        </w:r>
      </w:hyperlink>
      <w:hyperlink r:id="rId43" w:history="1">
        <w:r w:rsidR="00777C78" w:rsidRPr="00777C78">
          <w:t>-</w:t>
        </w:r>
      </w:hyperlink>
      <w:hyperlink r:id="rId44" w:history="1">
        <w:r w:rsidR="00777C78" w:rsidRPr="00777C78">
          <w:t>cumulus</w:t>
        </w:r>
      </w:hyperlink>
      <w:hyperlink r:id="rId45" w:history="1">
        <w:r w:rsidR="00777C78" w:rsidRPr="00777C78">
          <w:t>/</w:t>
        </w:r>
      </w:hyperlink>
    </w:p>
    <w:p w:rsidR="005951DE" w:rsidRDefault="005951DE" w:rsidP="005951DE">
      <w:pPr>
        <w:pStyle w:val="Parrafonormal"/>
      </w:pPr>
      <w:r>
        <w:t>A wordpress plugin that present a dynamic rotating cloud of wordpress pages.</w:t>
      </w:r>
    </w:p>
    <w:p w:rsidR="006D3DE1" w:rsidRDefault="006D3DE1" w:rsidP="001553F1">
      <w:pPr>
        <w:pStyle w:val="Heading3"/>
      </w:pPr>
      <w:r>
        <w:t>Interactive cloud generation</w:t>
      </w:r>
    </w:p>
    <w:p w:rsidR="001553F1" w:rsidRDefault="001553F1" w:rsidP="0089726B">
      <w:pPr>
        <w:pStyle w:val="Heading4"/>
      </w:pPr>
      <w:r>
        <w:t>Tagul, Wordle, Tagxedo</w:t>
      </w:r>
    </w:p>
    <w:p w:rsidR="001553F1" w:rsidRPr="001553F1" w:rsidRDefault="00F73A0E" w:rsidP="009E11D9">
      <w:pPr>
        <w:pStyle w:val="Lista"/>
      </w:pPr>
      <w:hyperlink r:id="rId46" w:history="1">
        <w:r w:rsidR="001553F1" w:rsidRPr="001553F1">
          <w:t>http</w:t>
        </w:r>
      </w:hyperlink>
      <w:hyperlink r:id="rId47" w:history="1">
        <w:r w:rsidR="001553F1" w:rsidRPr="001553F1">
          <w:t>://</w:t>
        </w:r>
      </w:hyperlink>
      <w:hyperlink r:id="rId48" w:history="1">
        <w:r w:rsidR="001553F1" w:rsidRPr="001553F1">
          <w:t>www</w:t>
        </w:r>
      </w:hyperlink>
      <w:hyperlink r:id="rId49" w:history="1">
        <w:r w:rsidR="001553F1" w:rsidRPr="001553F1">
          <w:t>.</w:t>
        </w:r>
      </w:hyperlink>
      <w:hyperlink r:id="rId50" w:history="1">
        <w:r w:rsidR="001553F1" w:rsidRPr="001553F1">
          <w:t>tagcloud</w:t>
        </w:r>
      </w:hyperlink>
      <w:hyperlink r:id="rId51" w:history="1">
        <w:r w:rsidR="001553F1" w:rsidRPr="001553F1">
          <w:t>-</w:t>
        </w:r>
      </w:hyperlink>
      <w:hyperlink r:id="rId52" w:history="1">
        <w:r w:rsidR="001553F1" w:rsidRPr="001553F1">
          <w:t>generator</w:t>
        </w:r>
      </w:hyperlink>
      <w:hyperlink r:id="rId53" w:history="1">
        <w:r w:rsidR="001553F1" w:rsidRPr="001553F1">
          <w:t>.</w:t>
        </w:r>
      </w:hyperlink>
      <w:hyperlink r:id="rId54" w:history="1">
        <w:r w:rsidR="001553F1" w:rsidRPr="001553F1">
          <w:t>com</w:t>
        </w:r>
      </w:hyperlink>
      <w:hyperlink r:id="rId55" w:history="1">
        <w:r w:rsidR="001553F1" w:rsidRPr="001553F1">
          <w:t>/</w:t>
        </w:r>
      </w:hyperlink>
    </w:p>
    <w:p w:rsidR="001553F1" w:rsidRDefault="00F73A0E" w:rsidP="009E11D9">
      <w:pPr>
        <w:pStyle w:val="Lista"/>
      </w:pPr>
      <w:hyperlink r:id="rId56" w:history="1">
        <w:r w:rsidR="001553F1" w:rsidRPr="001553F1">
          <w:t>http</w:t>
        </w:r>
      </w:hyperlink>
      <w:hyperlink r:id="rId57" w:history="1">
        <w:r w:rsidR="001553F1" w:rsidRPr="001553F1">
          <w:t>://</w:t>
        </w:r>
      </w:hyperlink>
      <w:hyperlink r:id="rId58" w:history="1">
        <w:r w:rsidR="001553F1" w:rsidRPr="001553F1">
          <w:t>www</w:t>
        </w:r>
      </w:hyperlink>
      <w:hyperlink r:id="rId59" w:history="1">
        <w:r w:rsidR="001553F1" w:rsidRPr="001553F1">
          <w:t>.</w:t>
        </w:r>
      </w:hyperlink>
      <w:hyperlink r:id="rId60" w:history="1">
        <w:r w:rsidR="001553F1" w:rsidRPr="001553F1">
          <w:t>sis</w:t>
        </w:r>
      </w:hyperlink>
      <w:hyperlink r:id="rId61" w:history="1">
        <w:r w:rsidR="001553F1" w:rsidRPr="001553F1">
          <w:t>.</w:t>
        </w:r>
      </w:hyperlink>
      <w:hyperlink r:id="rId62" w:history="1">
        <w:r w:rsidR="001553F1" w:rsidRPr="001553F1">
          <w:t>pitt</w:t>
        </w:r>
      </w:hyperlink>
      <w:hyperlink r:id="rId63" w:history="1">
        <w:r w:rsidR="001553F1" w:rsidRPr="001553F1">
          <w:t>.</w:t>
        </w:r>
      </w:hyperlink>
      <w:hyperlink r:id="rId64" w:history="1">
        <w:r w:rsidR="001553F1" w:rsidRPr="001553F1">
          <w:t>edu</w:t>
        </w:r>
      </w:hyperlink>
      <w:hyperlink r:id="rId65" w:history="1">
        <w:r w:rsidR="001553F1" w:rsidRPr="001553F1">
          <w:t>/~</w:t>
        </w:r>
      </w:hyperlink>
      <w:hyperlink r:id="rId66" w:history="1">
        <w:r w:rsidR="001553F1" w:rsidRPr="001553F1">
          <w:t>dparra</w:t>
        </w:r>
      </w:hyperlink>
      <w:hyperlink r:id="rId67" w:history="1">
        <w:r w:rsidR="001553F1" w:rsidRPr="001553F1">
          <w:t>/</w:t>
        </w:r>
      </w:hyperlink>
      <w:hyperlink r:id="rId68" w:history="1">
        <w:r w:rsidR="001553F1" w:rsidRPr="001553F1">
          <w:t>p</w:t>
        </w:r>
      </w:hyperlink>
      <w:hyperlink r:id="rId69" w:history="1">
        <w:r w:rsidR="001553F1" w:rsidRPr="001553F1">
          <w:t>113-</w:t>
        </w:r>
      </w:hyperlink>
      <w:hyperlink r:id="rId70" w:history="1">
        <w:r w:rsidR="001553F1" w:rsidRPr="001553F1">
          <w:t>trattner</w:t>
        </w:r>
      </w:hyperlink>
      <w:hyperlink r:id="rId71" w:history="1">
        <w:r w:rsidR="001553F1" w:rsidRPr="001553F1">
          <w:t>.</w:t>
        </w:r>
      </w:hyperlink>
      <w:hyperlink r:id="rId72" w:history="1">
        <w:r w:rsidR="001553F1" w:rsidRPr="001553F1">
          <w:t>pdf</w:t>
        </w:r>
      </w:hyperlink>
    </w:p>
    <w:p w:rsidR="008C65C6" w:rsidRDefault="008C65C6" w:rsidP="008C65C6">
      <w:pPr>
        <w:pStyle w:val="Heading2"/>
      </w:pPr>
      <w:r>
        <w:t>Product Comparison Websites</w:t>
      </w:r>
      <w:r w:rsidR="00BC7B06">
        <w:t>/Plugins</w:t>
      </w:r>
    </w:p>
    <w:p w:rsidR="009E11D9" w:rsidRPr="009E11D9" w:rsidRDefault="009E11D9" w:rsidP="009E11D9">
      <w:pPr>
        <w:pStyle w:val="Parrafonormal"/>
      </w:pPr>
      <w:r>
        <w:t>Several sites were researched. For each one, the site Alexa (</w:t>
      </w:r>
      <w:hyperlink r:id="rId73" w:history="1">
        <w:r w:rsidRPr="0067086C">
          <w:rPr>
            <w:rStyle w:val="Hyperlink"/>
          </w:rPr>
          <w:t>http://www.alexa.com</w:t>
        </w:r>
      </w:hyperlink>
      <w:r>
        <w:t xml:space="preserve">) provided a description and insights into the general popularity, traffic, </w:t>
      </w:r>
      <w:r w:rsidR="0030026A">
        <w:t xml:space="preserve">query </w:t>
      </w:r>
      <w:r>
        <w:t>statistics, etc.</w:t>
      </w:r>
    </w:p>
    <w:p w:rsidR="00191AAC" w:rsidRPr="00191AAC" w:rsidRDefault="008C65C6" w:rsidP="009E11D9">
      <w:pPr>
        <w:pStyle w:val="Heading3"/>
      </w:pPr>
      <w:r>
        <w:t>Epinions</w:t>
      </w:r>
      <w:r w:rsidR="009E11D9">
        <w:t xml:space="preserve"> (</w:t>
      </w:r>
      <w:hyperlink r:id="rId74" w:history="1">
        <w:r w:rsidR="00191AAC" w:rsidRPr="00191AAC">
          <w:t>http</w:t>
        </w:r>
      </w:hyperlink>
      <w:hyperlink r:id="rId75" w:history="1">
        <w:r w:rsidR="00191AAC" w:rsidRPr="00191AAC">
          <w:t>://</w:t>
        </w:r>
      </w:hyperlink>
      <w:hyperlink r:id="rId76" w:history="1">
        <w:r w:rsidR="00191AAC" w:rsidRPr="00191AAC">
          <w:t>www</w:t>
        </w:r>
      </w:hyperlink>
      <w:hyperlink r:id="rId77" w:history="1">
        <w:r w:rsidR="00191AAC" w:rsidRPr="00191AAC">
          <w:t>.</w:t>
        </w:r>
      </w:hyperlink>
      <w:hyperlink r:id="rId78" w:history="1">
        <w:r w:rsidR="00191AAC" w:rsidRPr="00191AAC">
          <w:t>epinions</w:t>
        </w:r>
      </w:hyperlink>
      <w:hyperlink r:id="rId79" w:history="1">
        <w:r w:rsidR="00191AAC" w:rsidRPr="00191AAC">
          <w:t>.</w:t>
        </w:r>
      </w:hyperlink>
      <w:hyperlink r:id="rId80" w:history="1">
        <w:r w:rsidR="00191AAC" w:rsidRPr="00191AAC">
          <w:t>com</w:t>
        </w:r>
      </w:hyperlink>
      <w:hyperlink r:id="rId81" w:history="1">
        <w:r w:rsidR="00191AAC" w:rsidRPr="00191AAC">
          <w:t>/</w:t>
        </w:r>
      </w:hyperlink>
      <w:r w:rsidR="009E11D9">
        <w:t>)</w:t>
      </w:r>
    </w:p>
    <w:p w:rsidR="00AD6172" w:rsidRDefault="00AD6172" w:rsidP="00AD6172">
      <w:pPr>
        <w:pStyle w:val="Parrafonormal"/>
      </w:pPr>
      <w:r>
        <w:t>Epinions adds a shopping layer over amazon, ebay, dell, newegg etc websites. It allows product search. It ranks the search results fetched from amazon, ebay, dell, newegg etc retailers and creates its own ranked results. It allows product comparison.</w:t>
      </w:r>
      <w:r w:rsidR="00C73EC1">
        <w:t xml:space="preserve"> It allows user logins, comments, product suggestion, reviews and many other features of a social network.</w:t>
      </w:r>
    </w:p>
    <w:p w:rsidR="00B7588E" w:rsidRPr="00B7588E" w:rsidRDefault="00B7588E" w:rsidP="00AD6172">
      <w:pPr>
        <w:pStyle w:val="Parrafonormal"/>
        <w:rPr>
          <w:rStyle w:val="Emphasis"/>
        </w:rPr>
      </w:pPr>
      <w:r w:rsidRPr="00B7588E">
        <w:rPr>
          <w:rStyle w:val="Emphasis"/>
        </w:rPr>
        <w:lastRenderedPageBreak/>
        <w:t>From Alexa: "The site has a bounce rate of approximately 67% (i.e., 67% of visits consist of only one pageview), and the site is particularly highly ranked in the city of Washington (DC) (#787). Roughly 24% of visits to it are referred by search engines.</w:t>
      </w:r>
      <w:r>
        <w:rPr>
          <w:rStyle w:val="Emphasis"/>
        </w:rPr>
        <w:t xml:space="preserve"> It's v</w:t>
      </w:r>
      <w:r w:rsidRPr="00B7588E">
        <w:rPr>
          <w:rStyle w:val="Emphasis"/>
        </w:rPr>
        <w:t>isited frequently by females who are in the age range 55-64 and received some college education."</w:t>
      </w:r>
    </w:p>
    <w:tbl>
      <w:tblPr>
        <w:tblStyle w:val="TablaEFT1"/>
        <w:tblW w:w="0" w:type="auto"/>
        <w:tblLook w:val="0480" w:firstRow="0" w:lastRow="0" w:firstColumn="1" w:lastColumn="0" w:noHBand="0" w:noVBand="1"/>
      </w:tblPr>
      <w:tblGrid>
        <w:gridCol w:w="471"/>
        <w:gridCol w:w="2441"/>
        <w:gridCol w:w="781"/>
      </w:tblGrid>
      <w:tr w:rsidR="0036309F" w:rsidRPr="00B7588E" w:rsidTr="00C817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1</w:t>
            </w:r>
          </w:p>
        </w:tc>
        <w:tc>
          <w:tcPr>
            <w:tcW w:w="2441" w:type="dxa"/>
            <w:noWrap/>
            <w:hideMark/>
          </w:tcPr>
          <w:p w:rsidR="0036309F" w:rsidRPr="00B7588E" w:rsidRDefault="00C8177F" w:rsidP="00B7588E">
            <w:pPr>
              <w:cnfStyle w:val="000000100000" w:firstRow="0" w:lastRow="0" w:firstColumn="0" w:lastColumn="0" w:oddVBand="0" w:evenVBand="0" w:oddHBand="1" w:evenHBand="0" w:firstRowFirstColumn="0" w:firstRowLastColumn="0" w:lastRowFirstColumn="0" w:lastRowLastColumn="0"/>
              <w:rPr>
                <w:rStyle w:val="Small"/>
              </w:rPr>
            </w:pPr>
            <w:r>
              <w:rPr>
                <w:rStyle w:val="Small"/>
              </w:rPr>
              <w:t>E</w:t>
            </w:r>
            <w:r w:rsidR="0036309F" w:rsidRPr="00B7588E">
              <w:rPr>
                <w:rStyle w:val="Small"/>
              </w:rPr>
              <w:t>pinions</w:t>
            </w:r>
          </w:p>
        </w:tc>
        <w:tc>
          <w:tcPr>
            <w:tcW w:w="78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0.42%</w:t>
            </w:r>
          </w:p>
        </w:tc>
      </w:tr>
      <w:tr w:rsidR="0036309F" w:rsidRPr="00B7588E" w:rsidTr="00C817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2</w:t>
            </w:r>
          </w:p>
        </w:tc>
        <w:tc>
          <w:tcPr>
            <w:tcW w:w="244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vacuum cleaner reviews</w:t>
            </w:r>
          </w:p>
        </w:tc>
        <w:tc>
          <w:tcPr>
            <w:tcW w:w="78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0.27%</w:t>
            </w:r>
          </w:p>
        </w:tc>
      </w:tr>
      <w:tr w:rsidR="0036309F" w:rsidRPr="00B7588E" w:rsidTr="00C817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3</w:t>
            </w:r>
          </w:p>
        </w:tc>
        <w:tc>
          <w:tcPr>
            <w:tcW w:w="244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toaster oven reviews</w:t>
            </w:r>
          </w:p>
        </w:tc>
        <w:tc>
          <w:tcPr>
            <w:tcW w:w="78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0.20%</w:t>
            </w:r>
          </w:p>
        </w:tc>
      </w:tr>
      <w:tr w:rsidR="0036309F" w:rsidRPr="00B7588E" w:rsidTr="00C8177F">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4</w:t>
            </w:r>
          </w:p>
        </w:tc>
        <w:tc>
          <w:tcPr>
            <w:tcW w:w="244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automatic litter box reviews</w:t>
            </w:r>
          </w:p>
        </w:tc>
        <w:tc>
          <w:tcPr>
            <w:tcW w:w="78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0.19%</w:t>
            </w:r>
          </w:p>
        </w:tc>
      </w:tr>
      <w:tr w:rsidR="0036309F" w:rsidRPr="00B7588E" w:rsidTr="00C8177F">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5</w:t>
            </w:r>
          </w:p>
        </w:tc>
        <w:tc>
          <w:tcPr>
            <w:tcW w:w="244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eyebrow cutter</w:t>
            </w:r>
          </w:p>
        </w:tc>
        <w:tc>
          <w:tcPr>
            <w:tcW w:w="78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0.19%</w:t>
            </w:r>
          </w:p>
        </w:tc>
      </w:tr>
      <w:tr w:rsidR="0036309F" w:rsidRPr="00B7588E" w:rsidTr="00C8177F">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6</w:t>
            </w:r>
          </w:p>
        </w:tc>
        <w:tc>
          <w:tcPr>
            <w:tcW w:w="244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ebates</w:t>
            </w:r>
          </w:p>
        </w:tc>
        <w:tc>
          <w:tcPr>
            <w:tcW w:w="78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0.12%</w:t>
            </w:r>
          </w:p>
        </w:tc>
      </w:tr>
      <w:tr w:rsidR="0036309F" w:rsidRPr="00B7588E" w:rsidTr="00C817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7</w:t>
            </w:r>
          </w:p>
        </w:tc>
        <w:tc>
          <w:tcPr>
            <w:tcW w:w="244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sleep number bed reviews</w:t>
            </w:r>
          </w:p>
        </w:tc>
        <w:tc>
          <w:tcPr>
            <w:tcW w:w="78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0.12%</w:t>
            </w:r>
          </w:p>
        </w:tc>
      </w:tr>
      <w:tr w:rsidR="0036309F" w:rsidRPr="00B7588E" w:rsidTr="00C817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8</w:t>
            </w:r>
          </w:p>
        </w:tc>
        <w:tc>
          <w:tcPr>
            <w:tcW w:w="244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user reviews</w:t>
            </w:r>
          </w:p>
        </w:tc>
        <w:tc>
          <w:tcPr>
            <w:tcW w:w="78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0.12%</w:t>
            </w:r>
          </w:p>
        </w:tc>
      </w:tr>
      <w:tr w:rsidR="0036309F" w:rsidRPr="00B7588E" w:rsidTr="00C817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9</w:t>
            </w:r>
          </w:p>
        </w:tc>
        <w:tc>
          <w:tcPr>
            <w:tcW w:w="244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tempurpedic reviews</w:t>
            </w:r>
          </w:p>
        </w:tc>
        <w:tc>
          <w:tcPr>
            <w:tcW w:w="781" w:type="dxa"/>
            <w:noWrap/>
            <w:hideMark/>
          </w:tcPr>
          <w:p w:rsidR="0036309F" w:rsidRPr="00B7588E" w:rsidRDefault="0036309F" w:rsidP="00B7588E">
            <w:pPr>
              <w:cnfStyle w:val="000000100000" w:firstRow="0" w:lastRow="0" w:firstColumn="0" w:lastColumn="0" w:oddVBand="0" w:evenVBand="0" w:oddHBand="1" w:evenHBand="0" w:firstRowFirstColumn="0" w:firstRowLastColumn="0" w:lastRowFirstColumn="0" w:lastRowLastColumn="0"/>
              <w:rPr>
                <w:rStyle w:val="Small"/>
              </w:rPr>
            </w:pPr>
            <w:r w:rsidRPr="00B7588E">
              <w:rPr>
                <w:rStyle w:val="Small"/>
              </w:rPr>
              <w:t>0.12%</w:t>
            </w:r>
          </w:p>
        </w:tc>
      </w:tr>
      <w:tr w:rsidR="0036309F" w:rsidRPr="00B7588E" w:rsidTr="00C8177F">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36309F" w:rsidRPr="00B7588E" w:rsidRDefault="0036309F" w:rsidP="00B7588E">
            <w:pPr>
              <w:rPr>
                <w:rStyle w:val="Small"/>
              </w:rPr>
            </w:pPr>
            <w:r w:rsidRPr="00B7588E">
              <w:rPr>
                <w:rStyle w:val="Small"/>
              </w:rPr>
              <w:t>10</w:t>
            </w:r>
          </w:p>
        </w:tc>
        <w:tc>
          <w:tcPr>
            <w:tcW w:w="244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washing machine reviews</w:t>
            </w:r>
          </w:p>
        </w:tc>
        <w:tc>
          <w:tcPr>
            <w:tcW w:w="781" w:type="dxa"/>
            <w:noWrap/>
            <w:hideMark/>
          </w:tcPr>
          <w:p w:rsidR="0036309F" w:rsidRPr="00B7588E" w:rsidRDefault="0036309F" w:rsidP="00B7588E">
            <w:pPr>
              <w:cnfStyle w:val="000000000000" w:firstRow="0" w:lastRow="0" w:firstColumn="0" w:lastColumn="0" w:oddVBand="0" w:evenVBand="0" w:oddHBand="0" w:evenHBand="0" w:firstRowFirstColumn="0" w:firstRowLastColumn="0" w:lastRowFirstColumn="0" w:lastRowLastColumn="0"/>
              <w:rPr>
                <w:rStyle w:val="Small"/>
              </w:rPr>
            </w:pPr>
            <w:r w:rsidRPr="00B7588E">
              <w:rPr>
                <w:rStyle w:val="Small"/>
              </w:rPr>
              <w:t>0.10%</w:t>
            </w:r>
          </w:p>
        </w:tc>
      </w:tr>
    </w:tbl>
    <w:p w:rsidR="002B6D4D" w:rsidRPr="002B6D4D" w:rsidRDefault="002B6D4D" w:rsidP="002B6D4D">
      <w:pPr>
        <w:pStyle w:val="Caption"/>
      </w:pPr>
      <w:r w:rsidRPr="002B6D4D">
        <w:t>Top queries that direct to Epinions</w:t>
      </w:r>
    </w:p>
    <w:p w:rsidR="00531128" w:rsidRPr="00531128" w:rsidRDefault="003744E4" w:rsidP="00531128">
      <w:pPr>
        <w:pStyle w:val="Heading3"/>
      </w:pPr>
      <w:r>
        <w:t>Q-Compare</w:t>
      </w:r>
      <w:r w:rsidR="002B6D4D">
        <w:t xml:space="preserve"> (</w:t>
      </w:r>
      <w:hyperlink r:id="rId82" w:anchor="home" w:history="1">
        <w:r w:rsidR="00531128" w:rsidRPr="00531128">
          <w:t>http</w:t>
        </w:r>
      </w:hyperlink>
      <w:hyperlink r:id="rId83" w:anchor="home" w:history="1">
        <w:r w:rsidR="00531128" w:rsidRPr="00531128">
          <w:t>://</w:t>
        </w:r>
      </w:hyperlink>
      <w:hyperlink r:id="rId84" w:anchor="home" w:history="1">
        <w:r w:rsidR="00531128" w:rsidRPr="00531128">
          <w:t>www</w:t>
        </w:r>
      </w:hyperlink>
      <w:hyperlink r:id="rId85" w:anchor="home" w:history="1">
        <w:r w:rsidR="00531128" w:rsidRPr="00531128">
          <w:t>.</w:t>
        </w:r>
      </w:hyperlink>
      <w:hyperlink r:id="rId86" w:anchor="home" w:history="1">
        <w:r w:rsidR="00531128" w:rsidRPr="00531128">
          <w:t>q</w:t>
        </w:r>
      </w:hyperlink>
      <w:hyperlink r:id="rId87" w:anchor="home" w:history="1">
        <w:r w:rsidR="00531128" w:rsidRPr="00531128">
          <w:t>-</w:t>
        </w:r>
      </w:hyperlink>
      <w:hyperlink r:id="rId88" w:anchor="home" w:history="1">
        <w:r w:rsidR="00531128" w:rsidRPr="00531128">
          <w:t>compare</w:t>
        </w:r>
      </w:hyperlink>
      <w:hyperlink r:id="rId89" w:anchor="home" w:history="1">
        <w:r w:rsidR="00531128" w:rsidRPr="00531128">
          <w:t>.</w:t>
        </w:r>
      </w:hyperlink>
      <w:hyperlink r:id="rId90" w:anchor="home" w:history="1">
        <w:r w:rsidR="00531128" w:rsidRPr="00531128">
          <w:t>com</w:t>
        </w:r>
      </w:hyperlink>
      <w:hyperlink r:id="rId91" w:anchor="home" w:history="1">
        <w:r w:rsidR="00531128" w:rsidRPr="00531128">
          <w:t>/#</w:t>
        </w:r>
      </w:hyperlink>
      <w:hyperlink r:id="rId92" w:anchor="home" w:history="1">
        <w:r w:rsidR="00531128" w:rsidRPr="00531128">
          <w:t>home</w:t>
        </w:r>
      </w:hyperlink>
      <w:r w:rsidR="002B6D4D">
        <w:t>)</w:t>
      </w:r>
    </w:p>
    <w:p w:rsidR="009D02D7" w:rsidRDefault="009D02D7" w:rsidP="009D02D7">
      <w:pPr>
        <w:pStyle w:val="Parrafonormal"/>
      </w:pPr>
      <w:r w:rsidRPr="009D02D7">
        <w:t>Q-Compare allows users to search item from amazon and then it automatically searches the similar items from ebay. User can click on one of the several ebay items. The website provides very limited product comparison. It is a good concept with lots of scope for improvement.</w:t>
      </w:r>
    </w:p>
    <w:p w:rsidR="00531128" w:rsidRPr="005F2CB0" w:rsidRDefault="005F2CB0" w:rsidP="00531128">
      <w:pPr>
        <w:pStyle w:val="Parrafonormal"/>
        <w:rPr>
          <w:rStyle w:val="Emphasis"/>
        </w:rPr>
      </w:pPr>
      <w:r w:rsidRPr="005F2CB0">
        <w:rPr>
          <w:rStyle w:val="Emphasis"/>
        </w:rPr>
        <w:t>From Alexa: "</w:t>
      </w:r>
      <w:r w:rsidR="00531128" w:rsidRPr="005F2CB0">
        <w:rPr>
          <w:rStyle w:val="Emphasis"/>
        </w:rPr>
        <w:t>Q-Compare is visited most frequently by users who are in the age-range 25-34, have no children and are graduate school educated.</w:t>
      </w:r>
      <w:r w:rsidRPr="005F2CB0">
        <w:rPr>
          <w:rStyle w:val="Emphasis"/>
        </w:rPr>
        <w:t>"</w:t>
      </w:r>
    </w:p>
    <w:tbl>
      <w:tblPr>
        <w:tblStyle w:val="TablaEFT1"/>
        <w:tblW w:w="5885" w:type="dxa"/>
        <w:tblLook w:val="0480" w:firstRow="0" w:lastRow="0" w:firstColumn="1" w:lastColumn="0" w:noHBand="0" w:noVBand="1"/>
      </w:tblPr>
      <w:tblGrid>
        <w:gridCol w:w="471"/>
        <w:gridCol w:w="4533"/>
        <w:gridCol w:w="881"/>
      </w:tblGrid>
      <w:tr w:rsidR="00AD4638" w:rsidRPr="002B6D4D" w:rsidTr="002B6D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1</w:t>
            </w:r>
          </w:p>
        </w:tc>
        <w:tc>
          <w:tcPr>
            <w:tcW w:w="4533"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ebay vs amazon price comparison</w:t>
            </w:r>
          </w:p>
        </w:tc>
        <w:tc>
          <w:tcPr>
            <w:tcW w:w="881"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17.80%</w:t>
            </w:r>
          </w:p>
        </w:tc>
      </w:tr>
      <w:tr w:rsidR="00AD4638" w:rsidRPr="002B6D4D" w:rsidTr="002B6D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2</w:t>
            </w:r>
          </w:p>
        </w:tc>
        <w:tc>
          <w:tcPr>
            <w:tcW w:w="4533"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website compare amazon and ebay prices</w:t>
            </w:r>
          </w:p>
        </w:tc>
        <w:tc>
          <w:tcPr>
            <w:tcW w:w="881"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17.33%</w:t>
            </w:r>
          </w:p>
        </w:tc>
      </w:tr>
      <w:tr w:rsidR="00AD4638" w:rsidRPr="002B6D4D" w:rsidTr="002B6D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3</w:t>
            </w:r>
          </w:p>
        </w:tc>
        <w:tc>
          <w:tcPr>
            <w:tcW w:w="4533"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price compare ebay amazon</w:t>
            </w:r>
          </w:p>
        </w:tc>
        <w:tc>
          <w:tcPr>
            <w:tcW w:w="881"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17.21%</w:t>
            </w:r>
          </w:p>
        </w:tc>
      </w:tr>
      <w:tr w:rsidR="00AD4638" w:rsidRPr="002B6D4D" w:rsidTr="002B6D4D">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4</w:t>
            </w:r>
          </w:p>
        </w:tc>
        <w:tc>
          <w:tcPr>
            <w:tcW w:w="4533"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q compare</w:t>
            </w:r>
          </w:p>
        </w:tc>
        <w:tc>
          <w:tcPr>
            <w:tcW w:w="881"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17.04%</w:t>
            </w:r>
          </w:p>
        </w:tc>
      </w:tr>
      <w:tr w:rsidR="00AD4638" w:rsidRPr="002B6D4D" w:rsidTr="002B6D4D">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5</w:t>
            </w:r>
          </w:p>
        </w:tc>
        <w:tc>
          <w:tcPr>
            <w:tcW w:w="4533"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software that compares ebay prices to amazon prices</w:t>
            </w:r>
          </w:p>
        </w:tc>
        <w:tc>
          <w:tcPr>
            <w:tcW w:w="881"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8.54%</w:t>
            </w:r>
          </w:p>
        </w:tc>
      </w:tr>
      <w:tr w:rsidR="00AD4638" w:rsidRPr="002B6D4D" w:rsidTr="002B6D4D">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6</w:t>
            </w:r>
          </w:p>
        </w:tc>
        <w:tc>
          <w:tcPr>
            <w:tcW w:w="4533"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compare.com</w:t>
            </w:r>
          </w:p>
        </w:tc>
        <w:tc>
          <w:tcPr>
            <w:tcW w:w="881"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4.95%</w:t>
            </w:r>
          </w:p>
        </w:tc>
      </w:tr>
      <w:tr w:rsidR="00AD4638" w:rsidRPr="002B6D4D" w:rsidTr="002B6D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7</w:t>
            </w:r>
          </w:p>
        </w:tc>
        <w:tc>
          <w:tcPr>
            <w:tcW w:w="4533"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ebay and amazon comparison</w:t>
            </w:r>
          </w:p>
        </w:tc>
        <w:tc>
          <w:tcPr>
            <w:tcW w:w="881"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2.57%</w:t>
            </w:r>
          </w:p>
        </w:tc>
      </w:tr>
      <w:tr w:rsidR="00AD4638" w:rsidRPr="002B6D4D" w:rsidTr="002B6D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8</w:t>
            </w:r>
          </w:p>
        </w:tc>
        <w:tc>
          <w:tcPr>
            <w:tcW w:w="4533"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amazon price comparison</w:t>
            </w:r>
          </w:p>
        </w:tc>
        <w:tc>
          <w:tcPr>
            <w:tcW w:w="881"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2.17%</w:t>
            </w:r>
          </w:p>
        </w:tc>
      </w:tr>
      <w:tr w:rsidR="00AD4638" w:rsidRPr="002B6D4D" w:rsidTr="002B6D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9</w:t>
            </w:r>
          </w:p>
        </w:tc>
        <w:tc>
          <w:tcPr>
            <w:tcW w:w="4533"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compare prices amazon</w:t>
            </w:r>
          </w:p>
        </w:tc>
        <w:tc>
          <w:tcPr>
            <w:tcW w:w="881" w:type="dxa"/>
            <w:noWrap/>
            <w:hideMark/>
          </w:tcPr>
          <w:p w:rsidR="00AD4638" w:rsidRPr="002B6D4D" w:rsidRDefault="00AD4638" w:rsidP="002B6D4D">
            <w:pPr>
              <w:cnfStyle w:val="000000100000" w:firstRow="0" w:lastRow="0" w:firstColumn="0" w:lastColumn="0" w:oddVBand="0" w:evenVBand="0" w:oddHBand="1" w:evenHBand="0" w:firstRowFirstColumn="0" w:firstRowLastColumn="0" w:lastRowFirstColumn="0" w:lastRowLastColumn="0"/>
              <w:rPr>
                <w:rStyle w:val="Small"/>
              </w:rPr>
            </w:pPr>
            <w:r w:rsidRPr="002B6D4D">
              <w:rPr>
                <w:rStyle w:val="Small"/>
              </w:rPr>
              <w:t>1.46%</w:t>
            </w:r>
          </w:p>
        </w:tc>
      </w:tr>
      <w:tr w:rsidR="00AD4638" w:rsidRPr="002B6D4D" w:rsidTr="002B6D4D">
        <w:trPr>
          <w:trHeight w:val="300"/>
        </w:trPr>
        <w:tc>
          <w:tcPr>
            <w:cnfStyle w:val="001000000000" w:firstRow="0" w:lastRow="0" w:firstColumn="1" w:lastColumn="0" w:oddVBand="0" w:evenVBand="0" w:oddHBand="0" w:evenHBand="0" w:firstRowFirstColumn="0" w:firstRowLastColumn="0" w:lastRowFirstColumn="0" w:lastRowLastColumn="0"/>
            <w:tcW w:w="471" w:type="dxa"/>
            <w:noWrap/>
            <w:hideMark/>
          </w:tcPr>
          <w:p w:rsidR="00AD4638" w:rsidRPr="002B6D4D" w:rsidRDefault="00AD4638" w:rsidP="002B6D4D">
            <w:pPr>
              <w:rPr>
                <w:rStyle w:val="Small"/>
              </w:rPr>
            </w:pPr>
            <w:r w:rsidRPr="002B6D4D">
              <w:rPr>
                <w:rStyle w:val="Small"/>
              </w:rPr>
              <w:t>10</w:t>
            </w:r>
          </w:p>
        </w:tc>
        <w:tc>
          <w:tcPr>
            <w:tcW w:w="4533"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qcompare</w:t>
            </w:r>
          </w:p>
        </w:tc>
        <w:tc>
          <w:tcPr>
            <w:tcW w:w="881" w:type="dxa"/>
            <w:noWrap/>
            <w:hideMark/>
          </w:tcPr>
          <w:p w:rsidR="00AD4638" w:rsidRPr="002B6D4D" w:rsidRDefault="00AD4638" w:rsidP="002B6D4D">
            <w:pPr>
              <w:cnfStyle w:val="000000000000" w:firstRow="0" w:lastRow="0" w:firstColumn="0" w:lastColumn="0" w:oddVBand="0" w:evenVBand="0" w:oddHBand="0" w:evenHBand="0" w:firstRowFirstColumn="0" w:firstRowLastColumn="0" w:lastRowFirstColumn="0" w:lastRowLastColumn="0"/>
              <w:rPr>
                <w:rStyle w:val="Small"/>
              </w:rPr>
            </w:pPr>
            <w:r w:rsidRPr="002B6D4D">
              <w:rPr>
                <w:rStyle w:val="Small"/>
              </w:rPr>
              <w:t>1.15%</w:t>
            </w:r>
          </w:p>
        </w:tc>
      </w:tr>
    </w:tbl>
    <w:p w:rsidR="002B6D4D" w:rsidRPr="002B6D4D" w:rsidRDefault="002B6D4D" w:rsidP="002B6D4D">
      <w:pPr>
        <w:pStyle w:val="Caption"/>
      </w:pPr>
      <w:r w:rsidRPr="002B6D4D">
        <w:t xml:space="preserve">Top queries that direct to </w:t>
      </w:r>
      <w:r>
        <w:t>Q-Compare</w:t>
      </w:r>
    </w:p>
    <w:p w:rsidR="00561EDD" w:rsidRPr="00561EDD" w:rsidRDefault="00561EDD" w:rsidP="00561EDD">
      <w:pPr>
        <w:pStyle w:val="Heading3"/>
      </w:pPr>
      <w:r>
        <w:t>Shopping Assistant</w:t>
      </w:r>
      <w:r w:rsidR="005F2CB0">
        <w:t xml:space="preserve"> (</w:t>
      </w:r>
      <w:hyperlink r:id="rId93" w:history="1">
        <w:r w:rsidRPr="00561EDD">
          <w:t>https</w:t>
        </w:r>
      </w:hyperlink>
      <w:hyperlink r:id="rId94" w:history="1">
        <w:r w:rsidRPr="00561EDD">
          <w:t>://</w:t>
        </w:r>
      </w:hyperlink>
      <w:hyperlink r:id="rId95" w:history="1">
        <w:r w:rsidRPr="00561EDD">
          <w:t>addons</w:t>
        </w:r>
      </w:hyperlink>
      <w:hyperlink r:id="rId96" w:history="1">
        <w:r w:rsidRPr="00561EDD">
          <w:t>.</w:t>
        </w:r>
      </w:hyperlink>
      <w:hyperlink r:id="rId97" w:history="1">
        <w:r w:rsidRPr="00561EDD">
          <w:t>mozilla</w:t>
        </w:r>
      </w:hyperlink>
      <w:hyperlink r:id="rId98" w:history="1">
        <w:r w:rsidRPr="00561EDD">
          <w:t>.</w:t>
        </w:r>
      </w:hyperlink>
      <w:hyperlink r:id="rId99" w:history="1">
        <w:r w:rsidRPr="00561EDD">
          <w:t>org</w:t>
        </w:r>
      </w:hyperlink>
      <w:hyperlink r:id="rId100" w:history="1">
        <w:r w:rsidRPr="00561EDD">
          <w:t>/</w:t>
        </w:r>
      </w:hyperlink>
      <w:hyperlink r:id="rId101" w:history="1">
        <w:r w:rsidRPr="00561EDD">
          <w:t>en</w:t>
        </w:r>
      </w:hyperlink>
      <w:hyperlink r:id="rId102" w:history="1">
        <w:r w:rsidRPr="00561EDD">
          <w:t>-</w:t>
        </w:r>
      </w:hyperlink>
      <w:hyperlink r:id="rId103" w:history="1">
        <w:r w:rsidRPr="00561EDD">
          <w:t>us</w:t>
        </w:r>
      </w:hyperlink>
      <w:hyperlink r:id="rId104" w:history="1">
        <w:r w:rsidRPr="00561EDD">
          <w:t>/</w:t>
        </w:r>
      </w:hyperlink>
      <w:hyperlink r:id="rId105" w:history="1">
        <w:r w:rsidRPr="00561EDD">
          <w:t>firefox</w:t>
        </w:r>
      </w:hyperlink>
      <w:hyperlink r:id="rId106" w:history="1">
        <w:r w:rsidRPr="00561EDD">
          <w:t>/</w:t>
        </w:r>
      </w:hyperlink>
      <w:hyperlink r:id="rId107" w:history="1">
        <w:r w:rsidRPr="00561EDD">
          <w:t>addon</w:t>
        </w:r>
      </w:hyperlink>
      <w:hyperlink r:id="rId108" w:history="1">
        <w:r w:rsidRPr="00561EDD">
          <w:t>/</w:t>
        </w:r>
      </w:hyperlink>
      <w:hyperlink r:id="rId109" w:history="1">
        <w:r w:rsidRPr="00561EDD">
          <w:t>shopping</w:t>
        </w:r>
      </w:hyperlink>
      <w:hyperlink r:id="rId110" w:history="1">
        <w:r w:rsidRPr="00561EDD">
          <w:t>-</w:t>
        </w:r>
      </w:hyperlink>
      <w:hyperlink r:id="rId111" w:history="1">
        <w:r w:rsidRPr="00561EDD">
          <w:t>assistant</w:t>
        </w:r>
      </w:hyperlink>
      <w:hyperlink r:id="rId112" w:history="1">
        <w:r w:rsidRPr="00561EDD">
          <w:t>/</w:t>
        </w:r>
      </w:hyperlink>
      <w:r w:rsidR="005F2CB0">
        <w:t>)</w:t>
      </w:r>
    </w:p>
    <w:p w:rsidR="00561EDD" w:rsidRPr="005F2CB0" w:rsidRDefault="00561EDD" w:rsidP="005F2CB0">
      <w:pPr>
        <w:pStyle w:val="Parrafonormal"/>
      </w:pPr>
      <w:r w:rsidRPr="005F2CB0">
        <w:t>Browser plugin. Allows a user to select products to compare. Shows the product details side</w:t>
      </w:r>
      <w:r w:rsidR="005F2CB0">
        <w:t xml:space="preserve"> </w:t>
      </w:r>
      <w:r w:rsidRPr="005F2CB0">
        <w:t>by side</w:t>
      </w:r>
      <w:r w:rsidR="001C50D6" w:rsidRPr="005F2CB0">
        <w:t xml:space="preserve"> for multiple product features.</w:t>
      </w:r>
    </w:p>
    <w:p w:rsidR="00421A70" w:rsidRDefault="00421A70" w:rsidP="00421A70">
      <w:pPr>
        <w:pStyle w:val="Heading3"/>
      </w:pPr>
      <w:r>
        <w:lastRenderedPageBreak/>
        <w:t>CompareAmazon</w:t>
      </w:r>
      <w:r w:rsidR="005F2CB0">
        <w:t xml:space="preserve"> (</w:t>
      </w:r>
      <w:r>
        <w:t>http://c</w:t>
      </w:r>
      <w:r w:rsidRPr="00421A70">
        <w:t>ompare</w:t>
      </w:r>
      <w:r>
        <w:t>a</w:t>
      </w:r>
      <w:r w:rsidRPr="00421A70">
        <w:t>mazon</w:t>
      </w:r>
      <w:r>
        <w:t>.com</w:t>
      </w:r>
      <w:r w:rsidR="005F2CB0">
        <w:t>)</w:t>
      </w:r>
    </w:p>
    <w:p w:rsidR="00421A70" w:rsidRDefault="00421A70" w:rsidP="00421A70">
      <w:pPr>
        <w:pStyle w:val="Parrafonormal"/>
      </w:pPr>
      <w:r>
        <w:t xml:space="preserve">Firefox plugin. User can compare only the Amazon products. The plugin </w:t>
      </w:r>
      <w:r w:rsidRPr="00421A70">
        <w:t>extracts the following</w:t>
      </w:r>
      <w:r w:rsidR="00C921FD">
        <w:t xml:space="preserve"> </w:t>
      </w:r>
      <w:r w:rsidRPr="00421A70">
        <w:t xml:space="preserve">information for </w:t>
      </w:r>
      <w:r w:rsidR="00015279">
        <w:t xml:space="preserve">the target </w:t>
      </w:r>
      <w:r w:rsidRPr="00421A70">
        <w:t>product</w:t>
      </w:r>
      <w:r w:rsidR="00015279">
        <w:t>s</w:t>
      </w:r>
      <w:r w:rsidR="00080B7D">
        <w:t xml:space="preserve"> and populate</w:t>
      </w:r>
      <w:r w:rsidR="00015279">
        <w:t>s</w:t>
      </w:r>
      <w:r w:rsidR="00732401">
        <w:t xml:space="preserve"> it side by side for comparison:</w:t>
      </w:r>
    </w:p>
    <w:p w:rsidR="00732401" w:rsidRPr="00732401" w:rsidRDefault="00732401" w:rsidP="00732401">
      <w:pPr>
        <w:pStyle w:val="Lista"/>
      </w:pPr>
      <w:r w:rsidRPr="00732401">
        <w:t>Title</w:t>
      </w:r>
    </w:p>
    <w:p w:rsidR="00732401" w:rsidRPr="00732401" w:rsidRDefault="00732401" w:rsidP="00732401">
      <w:pPr>
        <w:pStyle w:val="Lista"/>
      </w:pPr>
      <w:r w:rsidRPr="00732401">
        <w:t>List Price</w:t>
      </w:r>
    </w:p>
    <w:p w:rsidR="00732401" w:rsidRPr="00732401" w:rsidRDefault="00732401" w:rsidP="00732401">
      <w:pPr>
        <w:pStyle w:val="Lista"/>
      </w:pPr>
      <w:r w:rsidRPr="00732401">
        <w:t>Your Price</w:t>
      </w:r>
    </w:p>
    <w:p w:rsidR="00732401" w:rsidRPr="00732401" w:rsidRDefault="00732401" w:rsidP="00732401">
      <w:pPr>
        <w:pStyle w:val="Lista"/>
      </w:pPr>
      <w:r w:rsidRPr="00732401">
        <w:t>You Save</w:t>
      </w:r>
    </w:p>
    <w:p w:rsidR="00732401" w:rsidRPr="00732401" w:rsidRDefault="00732401" w:rsidP="00732401">
      <w:pPr>
        <w:pStyle w:val="Lista"/>
      </w:pPr>
      <w:r w:rsidRPr="00732401">
        <w:t>Shipping</w:t>
      </w:r>
    </w:p>
    <w:p w:rsidR="00732401" w:rsidRPr="00732401" w:rsidRDefault="00732401" w:rsidP="00732401">
      <w:pPr>
        <w:pStyle w:val="Lista"/>
      </w:pPr>
      <w:r w:rsidRPr="00732401">
        <w:t>Availability</w:t>
      </w:r>
    </w:p>
    <w:p w:rsidR="00732401" w:rsidRPr="00732401" w:rsidRDefault="00732401" w:rsidP="00732401">
      <w:pPr>
        <w:pStyle w:val="Lista"/>
      </w:pPr>
      <w:r w:rsidRPr="00732401">
        <w:t>Label/Manufracturer</w:t>
      </w:r>
    </w:p>
    <w:p w:rsidR="00732401" w:rsidRPr="00732401" w:rsidRDefault="00732401" w:rsidP="00732401">
      <w:pPr>
        <w:pStyle w:val="Lista"/>
      </w:pPr>
      <w:r w:rsidRPr="00732401">
        <w:t>Model</w:t>
      </w:r>
    </w:p>
    <w:p w:rsidR="00732401" w:rsidRPr="00732401" w:rsidRDefault="00732401" w:rsidP="00732401">
      <w:pPr>
        <w:pStyle w:val="Lista"/>
      </w:pPr>
      <w:r w:rsidRPr="00732401">
        <w:t>Category</w:t>
      </w:r>
    </w:p>
    <w:p w:rsidR="00732401" w:rsidRPr="00732401" w:rsidRDefault="00732401" w:rsidP="00732401">
      <w:pPr>
        <w:pStyle w:val="Lista"/>
      </w:pPr>
      <w:r w:rsidRPr="00732401">
        <w:t>UPC</w:t>
      </w:r>
    </w:p>
    <w:p w:rsidR="00732401" w:rsidRPr="00732401" w:rsidRDefault="00732401" w:rsidP="00732401">
      <w:pPr>
        <w:pStyle w:val="Lista"/>
      </w:pPr>
      <w:r w:rsidRPr="00732401">
        <w:t>Features</w:t>
      </w:r>
    </w:p>
    <w:p w:rsidR="00732401" w:rsidRPr="00732401" w:rsidRDefault="00732401" w:rsidP="00732401">
      <w:pPr>
        <w:pStyle w:val="Lista"/>
      </w:pPr>
      <w:r w:rsidRPr="00732401">
        <w:t>Description</w:t>
      </w:r>
    </w:p>
    <w:p w:rsidR="00732401" w:rsidRPr="00421A70" w:rsidRDefault="00732401" w:rsidP="00732401">
      <w:pPr>
        <w:pStyle w:val="Lista"/>
      </w:pPr>
      <w:r w:rsidRPr="00732401">
        <w:t>Category</w:t>
      </w:r>
    </w:p>
    <w:p w:rsidR="00972DD9" w:rsidRPr="00972DD9" w:rsidRDefault="00972DD9" w:rsidP="00972DD9">
      <w:pPr>
        <w:pStyle w:val="Heading3"/>
      </w:pPr>
      <w:r>
        <w:t>Pluscompare</w:t>
      </w:r>
      <w:r w:rsidR="00732401">
        <w:t xml:space="preserve"> (</w:t>
      </w:r>
      <w:hyperlink r:id="rId113" w:history="1">
        <w:r w:rsidRPr="00972DD9">
          <w:t>www</w:t>
        </w:r>
      </w:hyperlink>
      <w:hyperlink r:id="rId114" w:history="1">
        <w:r w:rsidRPr="00972DD9">
          <w:t>.</w:t>
        </w:r>
      </w:hyperlink>
      <w:hyperlink r:id="rId115" w:history="1">
        <w:r w:rsidRPr="00972DD9">
          <w:t>pluscompare</w:t>
        </w:r>
      </w:hyperlink>
      <w:hyperlink r:id="rId116" w:history="1">
        <w:r w:rsidRPr="00972DD9">
          <w:t>.</w:t>
        </w:r>
      </w:hyperlink>
      <w:hyperlink r:id="rId117" w:history="1">
        <w:r w:rsidRPr="00972DD9">
          <w:t>com</w:t>
        </w:r>
      </w:hyperlink>
      <w:r w:rsidR="00732401">
        <w:t>)</w:t>
      </w:r>
    </w:p>
    <w:p w:rsidR="00972DD9" w:rsidRPr="00972DD9" w:rsidRDefault="00972DD9" w:rsidP="00972DD9">
      <w:pPr>
        <w:pStyle w:val="Parrafonormal"/>
      </w:pPr>
      <w:r w:rsidRPr="00972DD9">
        <w:t xml:space="preserve">It is an </w:t>
      </w:r>
      <w:r w:rsidR="00B81D9A">
        <w:t>A</w:t>
      </w:r>
      <w:r w:rsidRPr="00972DD9">
        <w:t xml:space="preserve">mazon associate website. </w:t>
      </w:r>
      <w:r w:rsidR="00BA00CF">
        <w:t xml:space="preserve">It adds a single layer over Amazon </w:t>
      </w:r>
      <w:r w:rsidR="00F64303">
        <w:t>products</w:t>
      </w:r>
      <w:r w:rsidR="00BA00CF">
        <w:t xml:space="preserve">. It allows product search. </w:t>
      </w:r>
      <w:r w:rsidR="00E45B72">
        <w:t>It has its owns heuristic to rank advertised items.</w:t>
      </w:r>
      <w:r w:rsidR="00BC2F7E">
        <w:t xml:space="preserve"> It finally r</w:t>
      </w:r>
      <w:r w:rsidRPr="00972DD9">
        <w:t xml:space="preserve">edirects you to </w:t>
      </w:r>
      <w:r w:rsidR="00ED10CB">
        <w:t>A</w:t>
      </w:r>
      <w:r w:rsidR="00BC2F7E">
        <w:t xml:space="preserve">mazon product page once you </w:t>
      </w:r>
      <w:r w:rsidR="00E35529">
        <w:t xml:space="preserve">want to </w:t>
      </w:r>
      <w:r w:rsidR="00BC2F7E">
        <w:t>buy something</w:t>
      </w:r>
      <w:r w:rsidRPr="00972DD9">
        <w:t>.</w:t>
      </w:r>
    </w:p>
    <w:p w:rsidR="00972DD9" w:rsidRPr="00972DD9" w:rsidRDefault="00972DD9" w:rsidP="00972DD9">
      <w:pPr>
        <w:pStyle w:val="Parrafonormal"/>
      </w:pPr>
      <w:r w:rsidRPr="00972DD9">
        <w:t>User can click a button to add it to the comparison bucket.</w:t>
      </w:r>
      <w:r w:rsidR="00BA00CF" w:rsidRPr="00BA00CF">
        <w:t xml:space="preserve"> </w:t>
      </w:r>
      <w:r w:rsidR="00BA00CF">
        <w:t xml:space="preserve">But the </w:t>
      </w:r>
      <w:r w:rsidR="00BA00CF" w:rsidRPr="00BA00CF">
        <w:t>compare functionality doesn’t work at present.</w:t>
      </w:r>
    </w:p>
    <w:p w:rsidR="00531128" w:rsidRPr="00531128" w:rsidRDefault="00BC7B06" w:rsidP="00531128">
      <w:pPr>
        <w:pStyle w:val="Heading3"/>
      </w:pPr>
      <w:r>
        <w:t>Priceheat</w:t>
      </w:r>
      <w:r w:rsidR="00732401">
        <w:t xml:space="preserve"> (</w:t>
      </w:r>
      <w:r w:rsidR="00531128" w:rsidRPr="00531128">
        <w:t>http://priceheat.com/</w:t>
      </w:r>
      <w:r w:rsidR="00732401">
        <w:t>)</w:t>
      </w:r>
    </w:p>
    <w:p w:rsidR="00BC7B06" w:rsidRDefault="00BC7B06" w:rsidP="00BC7B06">
      <w:pPr>
        <w:pStyle w:val="Parrafonormal"/>
      </w:pPr>
      <w:bookmarkStart w:id="0" w:name="_GoBack"/>
      <w:bookmarkEnd w:id="0"/>
      <w:r>
        <w:t>Just compares the price of the products. Plugin not working at present.</w:t>
      </w:r>
    </w:p>
    <w:p w:rsidR="00941443" w:rsidRDefault="00784D0C" w:rsidP="00855644">
      <w:pPr>
        <w:pStyle w:val="Heading1"/>
      </w:pPr>
      <w:r>
        <w:t xml:space="preserve">User </w:t>
      </w:r>
      <w:r w:rsidR="009D4DCF">
        <w:t>Requirements</w:t>
      </w:r>
    </w:p>
    <w:p w:rsidR="00941443" w:rsidRDefault="00941443" w:rsidP="00941443">
      <w:pPr>
        <w:pStyle w:val="Heading2"/>
      </w:pPr>
      <w:r>
        <w:t>Product Selection</w:t>
      </w:r>
    </w:p>
    <w:p w:rsidR="00941443" w:rsidRDefault="00941443" w:rsidP="00941443">
      <w:pPr>
        <w:pStyle w:val="Heading3"/>
      </w:pPr>
      <w:r>
        <w:t>Manual Insertion</w:t>
      </w:r>
    </w:p>
    <w:p w:rsidR="00941443" w:rsidRPr="00941443" w:rsidRDefault="00941443" w:rsidP="00941443">
      <w:pPr>
        <w:pStyle w:val="Parrafonormal"/>
      </w:pPr>
      <w:r>
        <w:t>A user may manually insert an Amazon URL or product id to add it to a comparison.</w:t>
      </w:r>
    </w:p>
    <w:p w:rsidR="00941443" w:rsidRDefault="00941443" w:rsidP="00941443">
      <w:pPr>
        <w:pStyle w:val="Heading3"/>
      </w:pPr>
      <w:r>
        <w:t>Product Search</w:t>
      </w:r>
    </w:p>
    <w:p w:rsidR="00941443" w:rsidRPr="00941443" w:rsidRDefault="00941443" w:rsidP="00941443">
      <w:pPr>
        <w:pStyle w:val="Parrafonormal"/>
      </w:pPr>
      <w:r>
        <w:t xml:space="preserve">A user may input search terms and the system uses </w:t>
      </w:r>
      <w:r w:rsidR="0083071B">
        <w:t>Amazon's search functionality to provide relevant results.</w:t>
      </w:r>
    </w:p>
    <w:p w:rsidR="00405AC0" w:rsidRDefault="00405AC0" w:rsidP="00941443">
      <w:pPr>
        <w:pStyle w:val="Heading3"/>
        <w:numPr>
          <w:ilvl w:val="2"/>
          <w:numId w:val="4"/>
        </w:numPr>
      </w:pPr>
      <w:r>
        <w:t xml:space="preserve">Product Suggestion </w:t>
      </w:r>
    </w:p>
    <w:p w:rsidR="00405AC0" w:rsidRDefault="00405AC0" w:rsidP="00405AC0">
      <w:pPr>
        <w:pStyle w:val="Parrafonormal"/>
      </w:pPr>
      <w:r>
        <w:t>Based on the products already being compared, a user might receive suggestions about product</w:t>
      </w:r>
      <w:r w:rsidR="00E260EF">
        <w:t>s with similar characteristics.</w:t>
      </w:r>
    </w:p>
    <w:p w:rsidR="00405AC0" w:rsidRPr="00405AC0" w:rsidRDefault="00405AC0" w:rsidP="00405AC0">
      <w:pPr>
        <w:pStyle w:val="Parrafonormal"/>
        <w:rPr>
          <w:rStyle w:val="Emphasis"/>
        </w:rPr>
      </w:pPr>
      <w:r w:rsidRPr="00405AC0">
        <w:rPr>
          <w:rStyle w:val="Emphasis"/>
        </w:rPr>
        <w:lastRenderedPageBreak/>
        <w:t>Note: It might be that Amazon already provides this feature. How to use it or improve it based on tag information already present should be investigated.</w:t>
      </w:r>
    </w:p>
    <w:p w:rsidR="00941443" w:rsidRDefault="00941443" w:rsidP="00941443">
      <w:pPr>
        <w:pStyle w:val="Heading3"/>
        <w:numPr>
          <w:ilvl w:val="2"/>
          <w:numId w:val="4"/>
        </w:numPr>
      </w:pPr>
      <w:r>
        <w:t>Result filtering by tags</w:t>
      </w:r>
      <w:r w:rsidR="0083071B">
        <w:t xml:space="preserve"> (requires analysis)</w:t>
      </w:r>
    </w:p>
    <w:p w:rsidR="0083071B" w:rsidRDefault="00941443" w:rsidP="00941443">
      <w:pPr>
        <w:pStyle w:val="Parrafonormal"/>
      </w:pPr>
      <w:r>
        <w:t xml:space="preserve">Tags also provide a way to drill down or filter items, allowing users to select the desired specifications and descriptors. An auto-complete tag search box could allow adding more filters. </w:t>
      </w:r>
    </w:p>
    <w:p w:rsidR="00941443" w:rsidRPr="0083071B" w:rsidRDefault="0083071B" w:rsidP="00941443">
      <w:pPr>
        <w:pStyle w:val="Parrafonormal"/>
        <w:rPr>
          <w:rStyle w:val="Emphasis"/>
        </w:rPr>
      </w:pPr>
      <w:r w:rsidRPr="0083071B">
        <w:rPr>
          <w:rStyle w:val="Emphasis"/>
        </w:rPr>
        <w:t xml:space="preserve">Note: </w:t>
      </w:r>
      <w:r w:rsidR="00941443" w:rsidRPr="0083071B">
        <w:rPr>
          <w:rStyle w:val="Emphasis"/>
        </w:rPr>
        <w:t>An interesting question is if it's possible to allow both AND and OR semantics when adding tags to a specific search.</w:t>
      </w:r>
    </w:p>
    <w:p w:rsidR="00941443" w:rsidRDefault="0083071B" w:rsidP="00040532">
      <w:pPr>
        <w:pStyle w:val="Parrafonormal"/>
        <w:rPr>
          <w:rStyle w:val="Emphasis"/>
        </w:rPr>
      </w:pPr>
      <w:r w:rsidRPr="0083071B">
        <w:rPr>
          <w:rStyle w:val="Emphasis"/>
        </w:rPr>
        <w:t xml:space="preserve">Note: This is a complex functionality in the case were no tags have been generated for a specific product, filtering out </w:t>
      </w:r>
      <w:r w:rsidR="004B7295">
        <w:rPr>
          <w:rStyle w:val="Emphasis"/>
        </w:rPr>
        <w:t>potentially interesting results.</w:t>
      </w:r>
    </w:p>
    <w:p w:rsidR="002856ED" w:rsidRDefault="002856ED" w:rsidP="002856ED">
      <w:pPr>
        <w:pStyle w:val="Heading2"/>
      </w:pPr>
      <w:r>
        <w:t>Product Comparison</w:t>
      </w:r>
    </w:p>
    <w:p w:rsidR="002856ED" w:rsidRDefault="00910BDD" w:rsidP="002856ED">
      <w:pPr>
        <w:pStyle w:val="Heading3"/>
      </w:pPr>
      <w:r>
        <w:t>Basic comparison display</w:t>
      </w:r>
    </w:p>
    <w:p w:rsidR="00910BDD" w:rsidRDefault="00910BDD" w:rsidP="00910BDD">
      <w:pPr>
        <w:pStyle w:val="Parrafonormal"/>
      </w:pPr>
      <w:r>
        <w:t>A user should see all selected products displayed side by side, either vertically or horizontally, to allow for easy comparison. This basic scheme should follow some basic conditions</w:t>
      </w:r>
      <w:r w:rsidR="00F12F4D">
        <w:t>, allowing the user to</w:t>
      </w:r>
      <w:r>
        <w:t>:</w:t>
      </w:r>
    </w:p>
    <w:p w:rsidR="00910BDD" w:rsidRDefault="00F12F4D" w:rsidP="00910BDD">
      <w:pPr>
        <w:pStyle w:val="Lista"/>
      </w:pPr>
      <w:r>
        <w:t>C</w:t>
      </w:r>
      <w:r w:rsidR="00910BDD">
        <w:t>hange the order in which products are displayed.</w:t>
      </w:r>
    </w:p>
    <w:p w:rsidR="00910BDD" w:rsidRDefault="00F12F4D" w:rsidP="00910BDD">
      <w:pPr>
        <w:pStyle w:val="Lista"/>
      </w:pPr>
      <w:r>
        <w:t>Permanently r</w:t>
      </w:r>
      <w:r w:rsidR="00910BDD">
        <w:t>emov</w:t>
      </w:r>
      <w:r>
        <w:t>e a product from the comparison (unless the same product is added again).</w:t>
      </w:r>
    </w:p>
    <w:p w:rsidR="00910BDD" w:rsidRDefault="00F12F4D" w:rsidP="00910BDD">
      <w:pPr>
        <w:pStyle w:val="Lista"/>
      </w:pPr>
      <w:r>
        <w:t>Temporarily set aside a selected product from the comparison and putting it back later.</w:t>
      </w:r>
    </w:p>
    <w:p w:rsidR="00F12F4D" w:rsidRDefault="00F12F4D" w:rsidP="00F12F4D">
      <w:pPr>
        <w:pStyle w:val="Lista"/>
      </w:pPr>
      <w:r>
        <w:t>Select one or more new products to add to the comparison without losing or reselecting those already in it.</w:t>
      </w:r>
    </w:p>
    <w:p w:rsidR="00910BDD" w:rsidRDefault="00AF3CD0" w:rsidP="00910BDD">
      <w:pPr>
        <w:pStyle w:val="Heading3"/>
      </w:pPr>
      <w:r>
        <w:t>Reviews and opinions</w:t>
      </w:r>
    </w:p>
    <w:p w:rsidR="00D1183B" w:rsidRDefault="00D1183B" w:rsidP="00B42634">
      <w:pPr>
        <w:pStyle w:val="Parrafonormal"/>
      </w:pPr>
      <w:r>
        <w:t xml:space="preserve">A user should be able to quickly determine the relative advantages and disadvantages of the different products. For this purpose, </w:t>
      </w:r>
      <w:r w:rsidR="00AF3CD0">
        <w:t xml:space="preserve">opinions </w:t>
      </w:r>
      <w:r>
        <w:t>should be presented in a way that allows the user to quickly scan for the most relevant information. The interface should allow the user to:</w:t>
      </w:r>
    </w:p>
    <w:p w:rsidR="00D1183B" w:rsidRDefault="00D1183B" w:rsidP="00D1183B">
      <w:pPr>
        <w:pStyle w:val="Lista"/>
      </w:pPr>
      <w:r>
        <w:t xml:space="preserve">Distinguish between </w:t>
      </w:r>
      <w:r w:rsidR="00AF3CD0">
        <w:t>positive, negative and neutral opinions.</w:t>
      </w:r>
    </w:p>
    <w:p w:rsidR="00AF3CD0" w:rsidRDefault="00AF3CD0" w:rsidP="00D1183B">
      <w:pPr>
        <w:pStyle w:val="Lista"/>
      </w:pPr>
      <w:r>
        <w:t>Determine the relative global importance or impact of each opinion, taking into consideration the number of users contributing to it.</w:t>
      </w:r>
    </w:p>
    <w:p w:rsidR="00AF3CD0" w:rsidRDefault="00AF3CD0" w:rsidP="00D1183B">
      <w:pPr>
        <w:pStyle w:val="Lista"/>
      </w:pPr>
      <w:r>
        <w:t xml:space="preserve">Quickly determine the positive/negative balance of opinion. </w:t>
      </w:r>
    </w:p>
    <w:p w:rsidR="00A02E08" w:rsidRDefault="00A02E08" w:rsidP="00D1183B">
      <w:pPr>
        <w:pStyle w:val="Lista"/>
      </w:pPr>
      <w:r>
        <w:t>Add an opinion.</w:t>
      </w:r>
    </w:p>
    <w:p w:rsidR="00A02E08" w:rsidRDefault="00A02E08" w:rsidP="00D1183B">
      <w:pPr>
        <w:pStyle w:val="Lista"/>
      </w:pPr>
      <w:r>
        <w:t>Vote on existing opinions, increasing or decreasing its importance.</w:t>
      </w:r>
    </w:p>
    <w:p w:rsidR="006E5C45" w:rsidRDefault="006E5C45" w:rsidP="00D1183B">
      <w:pPr>
        <w:pStyle w:val="Lista"/>
      </w:pPr>
      <w:r>
        <w:t>Mark an opinion as positive or negative, to account for potential misclassification or human error. Overwhelming evidence should be required to effect a change.</w:t>
      </w:r>
    </w:p>
    <w:p w:rsidR="00D1183B" w:rsidRDefault="00AF3CD0" w:rsidP="00AF3CD0">
      <w:pPr>
        <w:pStyle w:val="Heading3"/>
      </w:pPr>
      <w:r>
        <w:t>Product specifications</w:t>
      </w:r>
    </w:p>
    <w:p w:rsidR="00D1183B" w:rsidRDefault="00F33B18" w:rsidP="00B42634">
      <w:pPr>
        <w:pStyle w:val="Parrafonormal"/>
      </w:pPr>
      <w:r>
        <w:t xml:space="preserve">A user should be able to quickly review the most important characteristics of the selected products. These characteristics should be facts, not a matter of opinion. </w:t>
      </w:r>
      <w:r w:rsidR="000A191E">
        <w:t>A user should be able to:</w:t>
      </w:r>
    </w:p>
    <w:p w:rsidR="00C26BDE" w:rsidRDefault="00C26BDE" w:rsidP="000A191E">
      <w:pPr>
        <w:pStyle w:val="Lista"/>
      </w:pPr>
      <w:r>
        <w:t>Get a quick overview of the most important characteristics of each product.</w:t>
      </w:r>
    </w:p>
    <w:p w:rsidR="00C26BDE" w:rsidRDefault="00C26BDE" w:rsidP="000A191E">
      <w:pPr>
        <w:pStyle w:val="Lista"/>
      </w:pPr>
      <w:r>
        <w:t>Be able to show or hide specifications of characteristics given his interests.</w:t>
      </w:r>
    </w:p>
    <w:p w:rsidR="00C26BDE" w:rsidRDefault="00C26BDE" w:rsidP="000A191E">
      <w:pPr>
        <w:pStyle w:val="Lista"/>
      </w:pPr>
      <w:r>
        <w:lastRenderedPageBreak/>
        <w:t>Compare the presence, absence or difference of a characteristic across the products being compared.</w:t>
      </w:r>
    </w:p>
    <w:p w:rsidR="00F76D77" w:rsidRDefault="00F76D77" w:rsidP="000A191E">
      <w:pPr>
        <w:pStyle w:val="Lista"/>
      </w:pPr>
      <w:r>
        <w:t>Complete or complement the existing information for the products on the comparison.</w:t>
      </w:r>
    </w:p>
    <w:p w:rsidR="000A191E" w:rsidRDefault="00F76D77" w:rsidP="000A191E">
      <w:pPr>
        <w:pStyle w:val="Lista"/>
      </w:pPr>
      <w:r>
        <w:t>Vote on the relevance of a certain characteristic. This voting should be according to its perceived relevance. For instance, weight is a more important characteristic on a laptop than on a desktop PC</w:t>
      </w:r>
      <w:r w:rsidR="00AD780F">
        <w:t>.</w:t>
      </w:r>
    </w:p>
    <w:p w:rsidR="00D1183B" w:rsidRDefault="00AE2001" w:rsidP="00AE2001">
      <w:pPr>
        <w:pStyle w:val="Heading3"/>
      </w:pPr>
      <w:r>
        <w:t>Persistence</w:t>
      </w:r>
    </w:p>
    <w:p w:rsidR="00AE2001" w:rsidRDefault="00AE2001" w:rsidP="00AE2001">
      <w:pPr>
        <w:pStyle w:val="Parrafonormal"/>
      </w:pPr>
      <w:r>
        <w:t>A product comparison should be persistent, in a way that allows the user to retrieve it for later use or even share it to other people. All user input, configuration or customizations should be restored, both in terms of the user interface and the product information.</w:t>
      </w:r>
    </w:p>
    <w:p w:rsidR="001414A0" w:rsidRDefault="001414A0" w:rsidP="001414A0">
      <w:pPr>
        <w:pStyle w:val="Heading3"/>
      </w:pPr>
      <w:r>
        <w:t>Purchase</w:t>
      </w:r>
    </w:p>
    <w:p w:rsidR="001414A0" w:rsidRDefault="001414A0" w:rsidP="001414A0">
      <w:pPr>
        <w:pStyle w:val="Parrafonormal"/>
      </w:pPr>
      <w:r>
        <w:t>A user should be able to be directed to the product website on Amazon to buy or review any of the products currently in the comparison.</w:t>
      </w:r>
    </w:p>
    <w:p w:rsidR="001414A0" w:rsidRPr="001414A0" w:rsidRDefault="001414A0" w:rsidP="001414A0">
      <w:pPr>
        <w:pStyle w:val="Parrafonormal"/>
        <w:rPr>
          <w:rStyle w:val="Emphasis"/>
        </w:rPr>
      </w:pPr>
      <w:r w:rsidRPr="001414A0">
        <w:rPr>
          <w:rStyle w:val="Emphasis"/>
        </w:rPr>
        <w:t>Note: Depending on details of Amazon's contract terms a local shopping cart might need to be added on the site.</w:t>
      </w:r>
    </w:p>
    <w:p w:rsidR="00D1183B" w:rsidRDefault="007733E3" w:rsidP="007733E3">
      <w:pPr>
        <w:pStyle w:val="Heading2"/>
      </w:pPr>
      <w:r>
        <w:t>User registration/personalization</w:t>
      </w:r>
    </w:p>
    <w:p w:rsidR="00B35F7B" w:rsidRDefault="00B35F7B" w:rsidP="007733E3">
      <w:pPr>
        <w:pStyle w:val="Parrafonormal"/>
      </w:pPr>
      <w:r>
        <w:t>While not mandatory in any way, the user should be able to register in the site in order to access additional features.</w:t>
      </w:r>
    </w:p>
    <w:p w:rsidR="00B35F7B" w:rsidRDefault="00B35F7B" w:rsidP="00B35F7B">
      <w:pPr>
        <w:pStyle w:val="Heading3"/>
      </w:pPr>
      <w:r>
        <w:t>Basic features</w:t>
      </w:r>
    </w:p>
    <w:p w:rsidR="00B35F7B" w:rsidRPr="00B35F7B" w:rsidRDefault="00B35F7B" w:rsidP="00B35F7B">
      <w:pPr>
        <w:pStyle w:val="Parrafonormal"/>
      </w:pPr>
      <w:r w:rsidRPr="00B35F7B">
        <w:t>A user should be able to register, login, logoff, recover his password and any other standard procedure present in most sites.</w:t>
      </w:r>
    </w:p>
    <w:p w:rsidR="00B35F7B" w:rsidRDefault="00B35F7B" w:rsidP="00B35F7B">
      <w:pPr>
        <w:pStyle w:val="Heading3"/>
      </w:pPr>
      <w:r>
        <w:t>Comparison Storage</w:t>
      </w:r>
    </w:p>
    <w:p w:rsidR="007733E3" w:rsidRPr="007733E3" w:rsidRDefault="00B35F7B" w:rsidP="007733E3">
      <w:pPr>
        <w:pStyle w:val="Parrafonormal"/>
      </w:pPr>
      <w:r>
        <w:t>A user should be able to store</w:t>
      </w:r>
      <w:r w:rsidR="00DA6363">
        <w:t xml:space="preserve"> a comparison into his account and retrieve it later on.</w:t>
      </w:r>
    </w:p>
    <w:p w:rsidR="007733E3" w:rsidRDefault="00DA6363" w:rsidP="007733E3">
      <w:pPr>
        <w:pStyle w:val="Heading3"/>
      </w:pPr>
      <w:r>
        <w:t>Game features/incentives</w:t>
      </w:r>
    </w:p>
    <w:p w:rsidR="00DA6363" w:rsidRDefault="00DA6363" w:rsidP="00DA6363">
      <w:pPr>
        <w:pStyle w:val="Parrafonormal"/>
      </w:pPr>
      <w:r>
        <w:t>A user should be able to earn distinctions on the site based on his collaboration. Types of collaboration include voting, reviewing of modification of product specs. Several kinds of achievements can be added to the user profile based on his input. These achievements should be clearly seen every time that the user is logged in.</w:t>
      </w:r>
    </w:p>
    <w:p w:rsidR="00B5320F" w:rsidRPr="00DA6363" w:rsidRDefault="00B5320F" w:rsidP="00DA6363">
      <w:pPr>
        <w:pStyle w:val="Parrafonormal"/>
      </w:pPr>
      <w:r>
        <w:t>Other options include leaderboards or weighting heavy (more committed) users differently, for example by counting their votes twice.</w:t>
      </w:r>
    </w:p>
    <w:p w:rsidR="003C3D45" w:rsidRDefault="003C3D45" w:rsidP="00855644">
      <w:pPr>
        <w:pStyle w:val="Heading1"/>
      </w:pPr>
      <w:r>
        <w:t>Technical Requirements</w:t>
      </w:r>
    </w:p>
    <w:p w:rsidR="00B40BF7" w:rsidRPr="00B4212E" w:rsidRDefault="00B40BF7" w:rsidP="00B40BF7">
      <w:pPr>
        <w:pStyle w:val="Parrafonormal"/>
      </w:pPr>
      <w:r>
        <w:t>The main feature of the website is to provide product comparison of small and diverse tags instead of long texts. The tags can come directly from users but also from automatic algorithms. The idea is to have a mixture of automation and collaboration that is better than each approach separately.</w:t>
      </w:r>
    </w:p>
    <w:p w:rsidR="00B40BF7" w:rsidRDefault="00B40BF7" w:rsidP="00B40BF7">
      <w:pPr>
        <w:pStyle w:val="Heading2"/>
        <w:numPr>
          <w:ilvl w:val="1"/>
          <w:numId w:val="4"/>
        </w:numPr>
      </w:pPr>
      <w:r>
        <w:lastRenderedPageBreak/>
        <w:t>Obtaining tags</w:t>
      </w:r>
    </w:p>
    <w:p w:rsidR="00B40BF7" w:rsidRDefault="00B40BF7" w:rsidP="00B40BF7">
      <w:pPr>
        <w:pStyle w:val="Heading3"/>
        <w:numPr>
          <w:ilvl w:val="2"/>
          <w:numId w:val="4"/>
        </w:numPr>
      </w:pPr>
      <w:r>
        <w:t>Automatic tag discovery from reviews</w:t>
      </w:r>
    </w:p>
    <w:p w:rsidR="00B40BF7" w:rsidRDefault="00B40BF7" w:rsidP="00B40BF7">
      <w:pPr>
        <w:pStyle w:val="Parrafonormal"/>
      </w:pPr>
      <w:r>
        <w:t xml:space="preserve">For each product we can obtain both a description and a series of reviews. Part of speech taggers or similar technology could be used to extract meaningful tags for a product. </w:t>
      </w:r>
    </w:p>
    <w:p w:rsidR="00B40BF7" w:rsidRDefault="00B40BF7" w:rsidP="00B40BF7">
      <w:pPr>
        <w:pStyle w:val="Heading3"/>
        <w:numPr>
          <w:ilvl w:val="2"/>
          <w:numId w:val="4"/>
        </w:numPr>
      </w:pPr>
      <w:r>
        <w:t>Automatic tagging from categories and filters</w:t>
      </w:r>
    </w:p>
    <w:p w:rsidR="00B40BF7" w:rsidRPr="00C55B70" w:rsidRDefault="00B40BF7" w:rsidP="00B40BF7">
      <w:pPr>
        <w:pStyle w:val="Parrafonormal"/>
      </w:pPr>
      <w:r>
        <w:t>Amazon categorizes each product into one or more branches of a fixed hierarchy. These categorizations can also provide meaningful tags. Similarly, each product already has a limited set of search criteria, which values for a particular product could be extracted. For example, photo cameras are pre classified according to brand, optical zoom, resolution, etc.</w:t>
      </w:r>
    </w:p>
    <w:p w:rsidR="00B40BF7" w:rsidRDefault="00B40BF7" w:rsidP="00B40BF7">
      <w:pPr>
        <w:pStyle w:val="Heading2"/>
        <w:numPr>
          <w:ilvl w:val="1"/>
          <w:numId w:val="4"/>
        </w:numPr>
      </w:pPr>
      <w:r>
        <w:t>Categorizing and weighting</w:t>
      </w:r>
    </w:p>
    <w:p w:rsidR="00B40BF7" w:rsidRDefault="00B40BF7" w:rsidP="00B40BF7">
      <w:pPr>
        <w:pStyle w:val="Heading3"/>
        <w:numPr>
          <w:ilvl w:val="2"/>
          <w:numId w:val="4"/>
        </w:numPr>
      </w:pPr>
      <w:r>
        <w:t>Tag preprocessing</w:t>
      </w:r>
    </w:p>
    <w:p w:rsidR="00B40BF7" w:rsidRPr="00C55B70" w:rsidRDefault="00B40BF7" w:rsidP="00B40BF7">
      <w:pPr>
        <w:pStyle w:val="Parrafonormal"/>
      </w:pPr>
      <w:r>
        <w:t>A steamer will be used to reduce each tag, avoiding unnecessary repetition and stop words will be automatically removed. The total count for each tag will be kept, along with an inverted list with information from the origin of each tag. This preprocessing will be identical for both manual and automatic tags.</w:t>
      </w:r>
    </w:p>
    <w:p w:rsidR="00B40BF7" w:rsidRDefault="00B40BF7" w:rsidP="00B40BF7">
      <w:pPr>
        <w:pStyle w:val="Heading3"/>
        <w:numPr>
          <w:ilvl w:val="2"/>
          <w:numId w:val="4"/>
        </w:numPr>
      </w:pPr>
      <w:r>
        <w:t>Tag Types / Color coding</w:t>
      </w:r>
    </w:p>
    <w:p w:rsidR="00B40BF7" w:rsidRDefault="00B40BF7" w:rsidP="00B40BF7">
      <w:pPr>
        <w:pStyle w:val="Parrafonormal"/>
      </w:pPr>
      <w:r>
        <w:t>Tags can be of 4 different kinds:</w:t>
      </w:r>
    </w:p>
    <w:p w:rsidR="00B40BF7" w:rsidRDefault="00B40BF7" w:rsidP="00B40BF7">
      <w:pPr>
        <w:pStyle w:val="Lista"/>
        <w:numPr>
          <w:ilvl w:val="0"/>
          <w:numId w:val="1"/>
        </w:numPr>
      </w:pPr>
      <w:r>
        <w:t>Negative (red): those that describe problems or issues of the product.</w:t>
      </w:r>
    </w:p>
    <w:p w:rsidR="00B40BF7" w:rsidRDefault="00B40BF7" w:rsidP="00B40BF7">
      <w:pPr>
        <w:pStyle w:val="Lista"/>
        <w:numPr>
          <w:ilvl w:val="0"/>
          <w:numId w:val="1"/>
        </w:numPr>
      </w:pPr>
      <w:r>
        <w:t>Positive (green): those that describe advantages or positive opinions on the product.</w:t>
      </w:r>
    </w:p>
    <w:p w:rsidR="00B40BF7" w:rsidRDefault="00B40BF7" w:rsidP="00B40BF7">
      <w:pPr>
        <w:pStyle w:val="Lista"/>
        <w:numPr>
          <w:ilvl w:val="0"/>
          <w:numId w:val="1"/>
        </w:numPr>
      </w:pPr>
      <w:r>
        <w:t>Neutral (gray): those that are informative but ambiguous (neither positive nor negative).</w:t>
      </w:r>
    </w:p>
    <w:p w:rsidR="00B40BF7" w:rsidRDefault="00B40BF7" w:rsidP="00B40BF7">
      <w:pPr>
        <w:pStyle w:val="Lista"/>
        <w:numPr>
          <w:ilvl w:val="0"/>
          <w:numId w:val="1"/>
        </w:numPr>
      </w:pPr>
      <w:r>
        <w:t>Descriptive (blue): those that are facts, like characteristics of the product (size, capacity, etc.).</w:t>
      </w:r>
    </w:p>
    <w:p w:rsidR="00B40BF7" w:rsidRDefault="00B40BF7" w:rsidP="00B40BF7">
      <w:pPr>
        <w:pStyle w:val="Parrafonormal"/>
      </w:pPr>
      <w:r>
        <w:t>The color coding of each tag will be inserted directly by the user or given by the rating of a specific review. Some intelligence will be needed in this case to avoid classification errors, since bad reviews can also mention pros and vice versa.</w:t>
      </w:r>
    </w:p>
    <w:p w:rsidR="00B40BF7" w:rsidRDefault="00B40BF7" w:rsidP="00B40BF7">
      <w:pPr>
        <w:pStyle w:val="Heading3"/>
        <w:numPr>
          <w:ilvl w:val="2"/>
          <w:numId w:val="4"/>
        </w:numPr>
      </w:pPr>
      <w:r>
        <w:t>Crowd-sourced synergy</w:t>
      </w:r>
    </w:p>
    <w:p w:rsidR="003C3D45" w:rsidRPr="003C3D45" w:rsidRDefault="00B40BF7" w:rsidP="00B40BF7">
      <w:pPr>
        <w:pStyle w:val="Parrafonormal"/>
      </w:pPr>
      <w:r>
        <w:t>Since users should be able to interact with the product information, the final weight and color of any given tag should be a weighted sum of both automatic and manual contributions. Contributions from users also have potential as training data for tagging algorithms.</w:t>
      </w:r>
    </w:p>
    <w:p w:rsidR="0067122D" w:rsidRDefault="0067122D" w:rsidP="00855644">
      <w:pPr>
        <w:pStyle w:val="Heading1"/>
      </w:pPr>
      <w:r>
        <w:t>Open Ideas</w:t>
      </w:r>
    </w:p>
    <w:p w:rsidR="0067122D" w:rsidRDefault="0067122D" w:rsidP="0067122D">
      <w:pPr>
        <w:pStyle w:val="Heading2"/>
        <w:numPr>
          <w:ilvl w:val="1"/>
          <w:numId w:val="4"/>
        </w:numPr>
      </w:pPr>
      <w:r>
        <w:t>Plot changes on tag clouds over time.</w:t>
      </w:r>
    </w:p>
    <w:p w:rsidR="0067122D" w:rsidRPr="00865F8B" w:rsidRDefault="0067122D" w:rsidP="0067122D">
      <w:pPr>
        <w:pStyle w:val="Parrafonormal"/>
      </w:pPr>
      <w:r>
        <w:t>Information provided on reviews may vary over time. A product can for instance get excellent ratings initially but may fail miserably after a few months, creating a new inflow of bad reviews. It might be interesting to account for time into the calculations for a product's tag cloud and any changes could maybe be displayed graphically.</w:t>
      </w:r>
    </w:p>
    <w:p w:rsidR="0067122D" w:rsidRDefault="0067122D" w:rsidP="0067122D">
      <w:pPr>
        <w:pStyle w:val="Heading2"/>
        <w:numPr>
          <w:ilvl w:val="1"/>
          <w:numId w:val="4"/>
        </w:numPr>
      </w:pPr>
      <w:r>
        <w:lastRenderedPageBreak/>
        <w:t>Automatic tag advertising</w:t>
      </w:r>
    </w:p>
    <w:p w:rsidR="00C902F9" w:rsidRPr="005D4746" w:rsidRDefault="0067122D" w:rsidP="005D4746">
      <w:pPr>
        <w:pStyle w:val="Parrafonormal"/>
      </w:pPr>
      <w:r>
        <w:t>Descriptive tags can potentially be used for advertising. Once the algorithms and crowd sourcing have been able to discern small tags that describe each product, Google's advertising platform could be used to bet on those tags that are not too expensive. The click-through behavior can maybe be used as a hint on the usefulness of each tag.</w:t>
      </w:r>
    </w:p>
    <w:p w:rsidR="00006616" w:rsidRDefault="00006616" w:rsidP="000D389B">
      <w:pPr>
        <w:pStyle w:val="Parrafonormal"/>
      </w:pPr>
    </w:p>
    <w:p w:rsidR="005C74A3" w:rsidRPr="005C74A3" w:rsidRDefault="005C74A3" w:rsidP="005C74A3">
      <w:pPr>
        <w:pStyle w:val="Parrafonormal"/>
      </w:pPr>
    </w:p>
    <w:sectPr w:rsidR="005C74A3" w:rsidRPr="005C74A3" w:rsidSect="008C2141">
      <w:footerReference w:type="default" r:id="rId118"/>
      <w:footerReference w:type="first" r:id="rId119"/>
      <w:type w:val="continuous"/>
      <w:pgSz w:w="12240" w:h="15840" w:code="1"/>
      <w:pgMar w:top="1440" w:right="1440" w:bottom="1440" w:left="1440" w:header="708" w:footer="708"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A0E" w:rsidRDefault="00F73A0E" w:rsidP="00CB2C96">
      <w:pPr>
        <w:spacing w:after="0" w:line="240" w:lineRule="auto"/>
      </w:pPr>
      <w:r>
        <w:separator/>
      </w:r>
    </w:p>
  </w:endnote>
  <w:endnote w:type="continuationSeparator" w:id="0">
    <w:p w:rsidR="00F73A0E" w:rsidRDefault="00F73A0E"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6C1" w:rsidRPr="00F41E4B" w:rsidRDefault="00747AAE" w:rsidP="00CB2C96">
    <w:pPr>
      <w:framePr w:wrap="around" w:vAnchor="text" w:hAnchor="margin" w:xAlign="right" w:y="1"/>
      <w:rPr>
        <w:rStyle w:val="PageNumber"/>
        <w:b/>
        <w:color w:val="990000"/>
        <w:sz w:val="24"/>
      </w:rPr>
    </w:pPr>
    <w:r w:rsidRPr="00F41E4B">
      <w:rPr>
        <w:rStyle w:val="PageNumber"/>
        <w:b/>
        <w:color w:val="990000"/>
        <w:sz w:val="24"/>
      </w:rPr>
      <w:fldChar w:fldCharType="begin"/>
    </w:r>
    <w:r w:rsidR="007606C1" w:rsidRPr="00F41E4B">
      <w:rPr>
        <w:rStyle w:val="PageNumber"/>
        <w:b/>
        <w:color w:val="990000"/>
        <w:sz w:val="24"/>
      </w:rPr>
      <w:instrText xml:space="preserve">PAGE  </w:instrText>
    </w:r>
    <w:r w:rsidRPr="00F41E4B">
      <w:rPr>
        <w:rStyle w:val="PageNumber"/>
        <w:b/>
        <w:color w:val="990000"/>
        <w:sz w:val="24"/>
      </w:rPr>
      <w:fldChar w:fldCharType="separate"/>
    </w:r>
    <w:r w:rsidR="00FA3BCC">
      <w:rPr>
        <w:rStyle w:val="PageNumber"/>
        <w:b/>
        <w:noProof/>
        <w:color w:val="990000"/>
        <w:sz w:val="24"/>
      </w:rPr>
      <w:t>4</w:t>
    </w:r>
    <w:r w:rsidRPr="00F41E4B">
      <w:rPr>
        <w:rStyle w:val="PageNumber"/>
        <w:b/>
        <w:color w:val="990000"/>
        <w:sz w:val="24"/>
      </w:rPr>
      <w:fldChar w:fldCharType="end"/>
    </w:r>
  </w:p>
  <w:p w:rsidR="007606C1" w:rsidRDefault="007606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E0" w:rsidRPr="00F41E4B" w:rsidRDefault="00747AAE" w:rsidP="00DA26E0">
    <w:pPr>
      <w:framePr w:wrap="around" w:vAnchor="text" w:hAnchor="margin" w:xAlign="right" w:y="1"/>
      <w:rPr>
        <w:rStyle w:val="PageNumber"/>
        <w:b/>
        <w:color w:val="990000"/>
        <w:sz w:val="24"/>
      </w:rPr>
    </w:pPr>
    <w:r w:rsidRPr="00F41E4B">
      <w:rPr>
        <w:rStyle w:val="PageNumber"/>
        <w:b/>
        <w:color w:val="990000"/>
        <w:sz w:val="24"/>
      </w:rPr>
      <w:fldChar w:fldCharType="begin"/>
    </w:r>
    <w:r w:rsidR="00DA26E0" w:rsidRPr="00F41E4B">
      <w:rPr>
        <w:rStyle w:val="PageNumber"/>
        <w:b/>
        <w:color w:val="990000"/>
        <w:sz w:val="24"/>
      </w:rPr>
      <w:instrText xml:space="preserve">PAGE  </w:instrText>
    </w:r>
    <w:r w:rsidRPr="00F41E4B">
      <w:rPr>
        <w:rStyle w:val="PageNumber"/>
        <w:b/>
        <w:color w:val="990000"/>
        <w:sz w:val="24"/>
      </w:rPr>
      <w:fldChar w:fldCharType="separate"/>
    </w:r>
    <w:r w:rsidR="00FA3BCC">
      <w:rPr>
        <w:rStyle w:val="PageNumber"/>
        <w:b/>
        <w:noProof/>
        <w:color w:val="990000"/>
        <w:sz w:val="24"/>
      </w:rPr>
      <w:t>1</w:t>
    </w:r>
    <w:r w:rsidRPr="00F41E4B">
      <w:rPr>
        <w:rStyle w:val="PageNumber"/>
        <w:b/>
        <w:color w:val="990000"/>
        <w:sz w:val="24"/>
      </w:rPr>
      <w:fldChar w:fldCharType="end"/>
    </w:r>
  </w:p>
  <w:p w:rsidR="00DA26E0" w:rsidRDefault="00DA2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A0E" w:rsidRDefault="00F73A0E" w:rsidP="00CB2C96">
      <w:pPr>
        <w:spacing w:after="0" w:line="240" w:lineRule="auto"/>
      </w:pPr>
      <w:r>
        <w:separator/>
      </w:r>
    </w:p>
  </w:footnote>
  <w:footnote w:type="continuationSeparator" w:id="0">
    <w:p w:rsidR="00F73A0E" w:rsidRDefault="00F73A0E" w:rsidP="00CB2C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010CA5EA"/>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decimal"/>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lvlText w:val="(%6)"/>
      <w:lvlJc w:val="left"/>
      <w:pPr>
        <w:ind w:left="1440" w:firstLine="0"/>
      </w:pPr>
      <w:rPr>
        <w:rFonts w:hint="default"/>
      </w:rPr>
    </w:lvl>
    <w:lvl w:ilvl="6">
      <w:start w:val="1"/>
      <w:numFmt w:val="lowerRoman"/>
      <w:lvlText w:val="(%7)"/>
      <w:lvlJc w:val="left"/>
      <w:pPr>
        <w:ind w:left="1728" w:firstLine="0"/>
      </w:pPr>
      <w:rPr>
        <w:rFonts w:hint="default"/>
      </w:rPr>
    </w:lvl>
    <w:lvl w:ilvl="7">
      <w:start w:val="1"/>
      <w:numFmt w:val="lowerLetter"/>
      <w:lvlText w:val="(%8)"/>
      <w:lvlJc w:val="left"/>
      <w:pPr>
        <w:ind w:left="2016" w:firstLine="0"/>
      </w:pPr>
      <w:rPr>
        <w:rFonts w:hint="default"/>
      </w:rPr>
    </w:lvl>
    <w:lvl w:ilvl="8">
      <w:start w:val="1"/>
      <w:numFmt w:val="lowerRoman"/>
      <w:lvlText w:val="(%9)"/>
      <w:lvlJc w:val="left"/>
      <w:pPr>
        <w:ind w:left="2304" w:firstLine="0"/>
      </w:pPr>
      <w:rPr>
        <w:rFonts w:hint="default"/>
      </w:rPr>
    </w:lvl>
  </w:abstractNum>
  <w:abstractNum w:abstractNumId="1">
    <w:nsid w:val="00A55F3C"/>
    <w:multiLevelType w:val="multilevel"/>
    <w:tmpl w:val="010CA5EA"/>
    <w:numStyleLink w:val="Listbyheaders"/>
  </w:abstractNum>
  <w:abstractNum w:abstractNumId="2">
    <w:nsid w:val="00FA2DB6"/>
    <w:multiLevelType w:val="multilevel"/>
    <w:tmpl w:val="BCE05ADC"/>
    <w:lvl w:ilvl="0">
      <w:start w:val="1"/>
      <w:numFmt w:val="bullet"/>
      <w:lvlText w:val=""/>
      <w:lvlJc w:val="left"/>
      <w:pPr>
        <w:ind w:left="360" w:hanging="360"/>
      </w:pPr>
      <w:rPr>
        <w:rFonts w:ascii="Symbol" w:hAnsi="Symbol" w:hint="default"/>
        <w:color w:val="990000"/>
      </w:rPr>
    </w:lvl>
    <w:lvl w:ilvl="1">
      <w:start w:val="1"/>
      <w:numFmt w:val="bullet"/>
      <w:lvlText w:val=""/>
      <w:lvlJc w:val="left"/>
      <w:pPr>
        <w:ind w:left="1068" w:hanging="360"/>
      </w:pPr>
      <w:rPr>
        <w:rFonts w:ascii="Symbol" w:hAnsi="Symbol" w:hint="default"/>
        <w:color w:val="595959"/>
      </w:rPr>
    </w:lvl>
    <w:lvl w:ilvl="2">
      <w:start w:val="1"/>
      <w:numFmt w:val="bullet"/>
      <w:lvlText w:val=""/>
      <w:lvlJc w:val="left"/>
      <w:pPr>
        <w:ind w:left="1776" w:hanging="360"/>
      </w:pPr>
      <w:rPr>
        <w:rFonts w:ascii="Symbol" w:hAnsi="Symbol" w:hint="default"/>
        <w:color w:val="E36C0A"/>
      </w:rPr>
    </w:lvl>
    <w:lvl w:ilvl="3">
      <w:start w:val="1"/>
      <w:numFmt w:val="bullet"/>
      <w:lvlText w:val=""/>
      <w:lvlJc w:val="left"/>
      <w:pPr>
        <w:ind w:left="2484" w:hanging="360"/>
      </w:pPr>
      <w:rPr>
        <w:rFonts w:ascii="Symbol" w:hAnsi="Symbol" w:hint="default"/>
        <w:color w:val="595959"/>
      </w:rPr>
    </w:lvl>
    <w:lvl w:ilvl="4">
      <w:start w:val="1"/>
      <w:numFmt w:val="bullet"/>
      <w:lvlText w:val=""/>
      <w:lvlJc w:val="left"/>
      <w:pPr>
        <w:ind w:left="3192" w:hanging="360"/>
      </w:pPr>
      <w:rPr>
        <w:rFonts w:ascii="Symbol" w:hAnsi="Symbol" w:hint="default"/>
        <w:color w:val="E36C0A"/>
      </w:rPr>
    </w:lvl>
    <w:lvl w:ilvl="5">
      <w:start w:val="1"/>
      <w:numFmt w:val="bullet"/>
      <w:lvlText w:val=""/>
      <w:lvlJc w:val="left"/>
      <w:pPr>
        <w:ind w:left="3900" w:hanging="360"/>
      </w:pPr>
      <w:rPr>
        <w:rFonts w:ascii="Symbol" w:hAnsi="Symbol" w:hint="default"/>
        <w:color w:val="595959"/>
      </w:rPr>
    </w:lvl>
    <w:lvl w:ilvl="6">
      <w:start w:val="1"/>
      <w:numFmt w:val="bullet"/>
      <w:lvlText w:val=""/>
      <w:lvlJc w:val="left"/>
      <w:pPr>
        <w:ind w:left="4608" w:hanging="360"/>
      </w:pPr>
      <w:rPr>
        <w:rFonts w:ascii="Symbol" w:hAnsi="Symbol" w:hint="default"/>
        <w:color w:val="E36C0A"/>
      </w:rPr>
    </w:lvl>
    <w:lvl w:ilvl="7">
      <w:start w:val="1"/>
      <w:numFmt w:val="bullet"/>
      <w:lvlText w:val=""/>
      <w:lvlJc w:val="left"/>
      <w:pPr>
        <w:ind w:left="5316" w:hanging="360"/>
      </w:pPr>
      <w:rPr>
        <w:rFonts w:ascii="Symbol" w:hAnsi="Symbol" w:hint="default"/>
        <w:color w:val="595959"/>
      </w:rPr>
    </w:lvl>
    <w:lvl w:ilvl="8">
      <w:start w:val="1"/>
      <w:numFmt w:val="bullet"/>
      <w:lvlText w:val=""/>
      <w:lvlJc w:val="left"/>
      <w:pPr>
        <w:ind w:left="6024" w:hanging="360"/>
      </w:pPr>
      <w:rPr>
        <w:rFonts w:ascii="Symbol" w:hAnsi="Symbol" w:hint="default"/>
        <w:color w:val="E36C0A"/>
      </w:rPr>
    </w:lvl>
  </w:abstractNum>
  <w:abstractNum w:abstractNumId="3">
    <w:nsid w:val="02F05967"/>
    <w:multiLevelType w:val="multilevel"/>
    <w:tmpl w:val="DCDED5B6"/>
    <w:lvl w:ilvl="0">
      <w:start w:val="1"/>
      <w:numFmt w:val="upperRoman"/>
      <w:lvlText w:val="%1."/>
      <w:lvlJc w:val="left"/>
      <w:pPr>
        <w:ind w:left="0" w:firstLine="0"/>
      </w:pPr>
      <w:rPr>
        <w:rFonts w:hint="default"/>
        <w:color w:val="990000"/>
      </w:rPr>
    </w:lvl>
    <w:lvl w:ilvl="1">
      <w:start w:val="1"/>
      <w:numFmt w:val="upperLetter"/>
      <w:lvlText w:val="%2."/>
      <w:lvlJc w:val="left"/>
      <w:pPr>
        <w:ind w:left="720" w:firstLine="0"/>
      </w:pPr>
      <w:rPr>
        <w:rFonts w:hint="default"/>
        <w:color w:val="990000"/>
      </w:rPr>
    </w:lvl>
    <w:lvl w:ilvl="2">
      <w:start w:val="1"/>
      <w:numFmt w:val="decimal"/>
      <w:lvlText w:val="%3."/>
      <w:lvlJc w:val="left"/>
      <w:pPr>
        <w:ind w:left="1440" w:firstLine="0"/>
      </w:pPr>
      <w:rPr>
        <w:rFonts w:hint="default"/>
        <w:color w:val="99000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nsid w:val="07AF07A6"/>
    <w:multiLevelType w:val="multilevel"/>
    <w:tmpl w:val="010CA5EA"/>
    <w:numStyleLink w:val="Listbyheaders"/>
  </w:abstractNum>
  <w:abstractNum w:abstractNumId="5">
    <w:nsid w:val="13555DB8"/>
    <w:multiLevelType w:val="multilevel"/>
    <w:tmpl w:val="010CA5EA"/>
    <w:numStyleLink w:val="Listbyheaders"/>
  </w:abstractNum>
  <w:abstractNum w:abstractNumId="6">
    <w:nsid w:val="15E53619"/>
    <w:multiLevelType w:val="multilevel"/>
    <w:tmpl w:val="010CA5EA"/>
    <w:numStyleLink w:val="Listbyheaders"/>
  </w:abstractNum>
  <w:abstractNum w:abstractNumId="7">
    <w:nsid w:val="1699318D"/>
    <w:multiLevelType w:val="multilevel"/>
    <w:tmpl w:val="B6C89C80"/>
    <w:styleLink w:val="LetterList"/>
    <w:lvl w:ilvl="0">
      <w:start w:val="1"/>
      <w:numFmt w:val="lowerLetter"/>
      <w:lvlText w:val="%1)"/>
      <w:lvlJc w:val="left"/>
      <w:pPr>
        <w:ind w:left="360" w:hanging="360"/>
      </w:pPr>
      <w:rPr>
        <w:rFonts w:hint="default"/>
        <w:b/>
        <w:i w:val="0"/>
        <w:color w:val="990000"/>
      </w:rPr>
    </w:lvl>
    <w:lvl w:ilvl="1">
      <w:start w:val="1"/>
      <w:numFmt w:val="lowerRoman"/>
      <w:lvlText w:val="%2)"/>
      <w:lvlJc w:val="left"/>
      <w:pPr>
        <w:ind w:left="720" w:hanging="360"/>
      </w:pPr>
      <w:rPr>
        <w:rFonts w:hint="default"/>
        <w:b/>
        <w:i w:val="0"/>
        <w:color w:val="99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abstractNum w:abstractNumId="9">
    <w:nsid w:val="23C615F0"/>
    <w:multiLevelType w:val="multilevel"/>
    <w:tmpl w:val="010CA5EA"/>
    <w:numStyleLink w:val="Listbyheaders"/>
  </w:abstractNum>
  <w:abstractNum w:abstractNumId="10">
    <w:nsid w:val="3D20397D"/>
    <w:multiLevelType w:val="multilevel"/>
    <w:tmpl w:val="010CA5EA"/>
    <w:numStyleLink w:val="Listbyheaders"/>
  </w:abstractNum>
  <w:abstractNum w:abstractNumId="11">
    <w:nsid w:val="48761805"/>
    <w:multiLevelType w:val="multilevel"/>
    <w:tmpl w:val="010CA5EA"/>
    <w:numStyleLink w:val="Listbyheaders"/>
  </w:abstractNum>
  <w:abstractNum w:abstractNumId="12">
    <w:nsid w:val="5B243570"/>
    <w:multiLevelType w:val="multilevel"/>
    <w:tmpl w:val="010CA5EA"/>
    <w:numStyleLink w:val="Listbyheaders"/>
  </w:abstractNum>
  <w:abstractNum w:abstractNumId="13">
    <w:nsid w:val="77710BFA"/>
    <w:multiLevelType w:val="multilevel"/>
    <w:tmpl w:val="82800F9C"/>
    <w:numStyleLink w:val="Punteo"/>
  </w:abstractNum>
  <w:num w:numId="1">
    <w:abstractNumId w:val="8"/>
  </w:num>
  <w:num w:numId="2">
    <w:abstractNumId w:val="2"/>
  </w:num>
  <w:num w:numId="3">
    <w:abstractNumId w:val="3"/>
  </w:num>
  <w:num w:numId="4">
    <w:abstractNumId w:val="0"/>
  </w:num>
  <w:num w:numId="5">
    <w:abstractNumId w:val="4"/>
  </w:num>
  <w:num w:numId="6">
    <w:abstractNumId w:val="10"/>
  </w:num>
  <w:num w:numId="7">
    <w:abstractNumId w:val="9"/>
  </w:num>
  <w:num w:numId="8">
    <w:abstractNumId w:val="6"/>
  </w:num>
  <w:num w:numId="9">
    <w:abstractNumId w:val="1"/>
  </w:num>
  <w:num w:numId="10">
    <w:abstractNumId w:val="11"/>
  </w:num>
  <w:num w:numId="11">
    <w:abstractNumId w:val="5"/>
  </w:num>
  <w:num w:numId="12">
    <w:abstractNumId w:val="12"/>
  </w:num>
  <w:num w:numId="13">
    <w:abstractNumId w:val="13"/>
  </w:num>
  <w:num w:numId="14">
    <w:abstractNumId w:val="7"/>
  </w:num>
  <w:num w:numId="15">
    <w:abstractNumId w:val="12"/>
  </w:num>
  <w:num w:numId="16">
    <w:abstractNumId w:val="12"/>
  </w:num>
  <w:num w:numId="17">
    <w:abstractNumId w:val="12"/>
  </w:num>
  <w:num w:numId="18">
    <w:abstractNumId w:val="12"/>
  </w:num>
  <w:num w:numId="19">
    <w:abstractNumId w:val="13"/>
  </w:num>
  <w:num w:numId="20">
    <w:abstractNumId w:val="8"/>
  </w:num>
  <w:num w:numId="21">
    <w:abstractNumId w:val="0"/>
  </w:num>
  <w:num w:numId="22">
    <w:abstractNumId w:val="7"/>
  </w:num>
  <w:num w:numId="23">
    <w:abstractNumId w:val="7"/>
  </w:num>
  <w:num w:numId="24">
    <w:abstractNumId w:val="12"/>
  </w:num>
  <w:num w:numId="25">
    <w:abstractNumId w:val="12"/>
  </w:num>
  <w:num w:numId="26">
    <w:abstractNumId w:val="12"/>
  </w:num>
  <w:num w:numId="27">
    <w:abstractNumId w:val="12"/>
  </w:num>
  <w:num w:numId="28">
    <w:abstractNumId w:val="13"/>
  </w:num>
  <w:num w:numId="29">
    <w:abstractNumId w:val="8"/>
  </w:num>
  <w:num w:numId="30">
    <w:abstractNumId w:val="0"/>
  </w:num>
  <w:num w:numId="3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4"/>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4F6F"/>
    <w:rsid w:val="00001CAF"/>
    <w:rsid w:val="00001EDE"/>
    <w:rsid w:val="000041FD"/>
    <w:rsid w:val="00005590"/>
    <w:rsid w:val="00005BF9"/>
    <w:rsid w:val="00006290"/>
    <w:rsid w:val="00006616"/>
    <w:rsid w:val="00007170"/>
    <w:rsid w:val="00007D64"/>
    <w:rsid w:val="00007DE8"/>
    <w:rsid w:val="00011343"/>
    <w:rsid w:val="00012144"/>
    <w:rsid w:val="0001284B"/>
    <w:rsid w:val="000128EF"/>
    <w:rsid w:val="00013108"/>
    <w:rsid w:val="000145AF"/>
    <w:rsid w:val="00014919"/>
    <w:rsid w:val="00015279"/>
    <w:rsid w:val="00016FDD"/>
    <w:rsid w:val="0001709C"/>
    <w:rsid w:val="00017E5A"/>
    <w:rsid w:val="0002005D"/>
    <w:rsid w:val="0002027F"/>
    <w:rsid w:val="0002128F"/>
    <w:rsid w:val="00021C4B"/>
    <w:rsid w:val="00022C99"/>
    <w:rsid w:val="0002368F"/>
    <w:rsid w:val="00023794"/>
    <w:rsid w:val="000244A4"/>
    <w:rsid w:val="00025E1E"/>
    <w:rsid w:val="00026149"/>
    <w:rsid w:val="000263B5"/>
    <w:rsid w:val="000264A8"/>
    <w:rsid w:val="00026DEC"/>
    <w:rsid w:val="000278ED"/>
    <w:rsid w:val="000303B7"/>
    <w:rsid w:val="00030BFE"/>
    <w:rsid w:val="00031FBC"/>
    <w:rsid w:val="00033299"/>
    <w:rsid w:val="00034FEC"/>
    <w:rsid w:val="000355AD"/>
    <w:rsid w:val="00037639"/>
    <w:rsid w:val="00037869"/>
    <w:rsid w:val="00037CF7"/>
    <w:rsid w:val="00040532"/>
    <w:rsid w:val="000411B8"/>
    <w:rsid w:val="00041625"/>
    <w:rsid w:val="0004226E"/>
    <w:rsid w:val="0004286F"/>
    <w:rsid w:val="00042905"/>
    <w:rsid w:val="00042AF5"/>
    <w:rsid w:val="00043D22"/>
    <w:rsid w:val="0004483B"/>
    <w:rsid w:val="00044F6F"/>
    <w:rsid w:val="000452BC"/>
    <w:rsid w:val="0004654A"/>
    <w:rsid w:val="00047011"/>
    <w:rsid w:val="000507ED"/>
    <w:rsid w:val="0005172B"/>
    <w:rsid w:val="000532B5"/>
    <w:rsid w:val="00053869"/>
    <w:rsid w:val="00053935"/>
    <w:rsid w:val="000546FC"/>
    <w:rsid w:val="00055B9E"/>
    <w:rsid w:val="000563EF"/>
    <w:rsid w:val="00056EB8"/>
    <w:rsid w:val="00056F91"/>
    <w:rsid w:val="00057731"/>
    <w:rsid w:val="00057A34"/>
    <w:rsid w:val="000601C4"/>
    <w:rsid w:val="000606B3"/>
    <w:rsid w:val="0006095D"/>
    <w:rsid w:val="0006221E"/>
    <w:rsid w:val="00062245"/>
    <w:rsid w:val="000629C7"/>
    <w:rsid w:val="00062D91"/>
    <w:rsid w:val="00062F71"/>
    <w:rsid w:val="00063B7F"/>
    <w:rsid w:val="0006543D"/>
    <w:rsid w:val="00065510"/>
    <w:rsid w:val="00065779"/>
    <w:rsid w:val="00065FC1"/>
    <w:rsid w:val="000660A3"/>
    <w:rsid w:val="000673F0"/>
    <w:rsid w:val="00070373"/>
    <w:rsid w:val="000709C0"/>
    <w:rsid w:val="000719BA"/>
    <w:rsid w:val="00071AB2"/>
    <w:rsid w:val="00071FED"/>
    <w:rsid w:val="0007341D"/>
    <w:rsid w:val="00073E8F"/>
    <w:rsid w:val="00074481"/>
    <w:rsid w:val="0007503B"/>
    <w:rsid w:val="00075749"/>
    <w:rsid w:val="00075E37"/>
    <w:rsid w:val="0007651A"/>
    <w:rsid w:val="00076B12"/>
    <w:rsid w:val="00076B3A"/>
    <w:rsid w:val="0007745D"/>
    <w:rsid w:val="00080B12"/>
    <w:rsid w:val="00080B7D"/>
    <w:rsid w:val="000810F6"/>
    <w:rsid w:val="00081AFB"/>
    <w:rsid w:val="00082F9F"/>
    <w:rsid w:val="000835AD"/>
    <w:rsid w:val="00083D0F"/>
    <w:rsid w:val="00084138"/>
    <w:rsid w:val="00084DE3"/>
    <w:rsid w:val="00085388"/>
    <w:rsid w:val="00085B59"/>
    <w:rsid w:val="000864CC"/>
    <w:rsid w:val="000872E5"/>
    <w:rsid w:val="000874C2"/>
    <w:rsid w:val="000877D1"/>
    <w:rsid w:val="00087F88"/>
    <w:rsid w:val="00092889"/>
    <w:rsid w:val="00092FF6"/>
    <w:rsid w:val="0009331C"/>
    <w:rsid w:val="00093603"/>
    <w:rsid w:val="0009388B"/>
    <w:rsid w:val="00093D60"/>
    <w:rsid w:val="00093DAF"/>
    <w:rsid w:val="00094002"/>
    <w:rsid w:val="00094BC1"/>
    <w:rsid w:val="00094C4E"/>
    <w:rsid w:val="000953E8"/>
    <w:rsid w:val="00095681"/>
    <w:rsid w:val="000959B8"/>
    <w:rsid w:val="000A191E"/>
    <w:rsid w:val="000A39BB"/>
    <w:rsid w:val="000A44C6"/>
    <w:rsid w:val="000A4E80"/>
    <w:rsid w:val="000A504B"/>
    <w:rsid w:val="000A50E2"/>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89B"/>
    <w:rsid w:val="000D3A9A"/>
    <w:rsid w:val="000D565A"/>
    <w:rsid w:val="000D5916"/>
    <w:rsid w:val="000D5C59"/>
    <w:rsid w:val="000D6DBD"/>
    <w:rsid w:val="000D7C1B"/>
    <w:rsid w:val="000E1289"/>
    <w:rsid w:val="000E15DD"/>
    <w:rsid w:val="000E25CD"/>
    <w:rsid w:val="000E28A4"/>
    <w:rsid w:val="000E3BF8"/>
    <w:rsid w:val="000E3E42"/>
    <w:rsid w:val="000E48B5"/>
    <w:rsid w:val="000E4F66"/>
    <w:rsid w:val="000E591D"/>
    <w:rsid w:val="000E5EDE"/>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10066C"/>
    <w:rsid w:val="0010115B"/>
    <w:rsid w:val="0010242A"/>
    <w:rsid w:val="00102D17"/>
    <w:rsid w:val="00102EEB"/>
    <w:rsid w:val="00106B83"/>
    <w:rsid w:val="00106F7A"/>
    <w:rsid w:val="001074D2"/>
    <w:rsid w:val="00107E3A"/>
    <w:rsid w:val="0011116C"/>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54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626"/>
    <w:rsid w:val="00134C52"/>
    <w:rsid w:val="00134E9B"/>
    <w:rsid w:val="00135252"/>
    <w:rsid w:val="00135A9B"/>
    <w:rsid w:val="0013621A"/>
    <w:rsid w:val="00136D88"/>
    <w:rsid w:val="00140CC1"/>
    <w:rsid w:val="00140E76"/>
    <w:rsid w:val="001414A0"/>
    <w:rsid w:val="0014174C"/>
    <w:rsid w:val="001444AD"/>
    <w:rsid w:val="001449AA"/>
    <w:rsid w:val="00144C6A"/>
    <w:rsid w:val="0014539D"/>
    <w:rsid w:val="001461AA"/>
    <w:rsid w:val="001466B7"/>
    <w:rsid w:val="001466F5"/>
    <w:rsid w:val="001500DF"/>
    <w:rsid w:val="001516D9"/>
    <w:rsid w:val="00151CFD"/>
    <w:rsid w:val="0015210F"/>
    <w:rsid w:val="00152397"/>
    <w:rsid w:val="00152582"/>
    <w:rsid w:val="001525B3"/>
    <w:rsid w:val="001528AA"/>
    <w:rsid w:val="00153D0C"/>
    <w:rsid w:val="001553F1"/>
    <w:rsid w:val="00155A89"/>
    <w:rsid w:val="00155D3B"/>
    <w:rsid w:val="0015782C"/>
    <w:rsid w:val="00161DCD"/>
    <w:rsid w:val="001637C0"/>
    <w:rsid w:val="00165D7B"/>
    <w:rsid w:val="00166067"/>
    <w:rsid w:val="0016615C"/>
    <w:rsid w:val="0016667A"/>
    <w:rsid w:val="0016670E"/>
    <w:rsid w:val="001670CF"/>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1187"/>
    <w:rsid w:val="001824EB"/>
    <w:rsid w:val="001847CB"/>
    <w:rsid w:val="00184907"/>
    <w:rsid w:val="00184C73"/>
    <w:rsid w:val="001855F2"/>
    <w:rsid w:val="001866A4"/>
    <w:rsid w:val="00186B8F"/>
    <w:rsid w:val="00186BF2"/>
    <w:rsid w:val="0018714B"/>
    <w:rsid w:val="0018752E"/>
    <w:rsid w:val="00187645"/>
    <w:rsid w:val="00187A4F"/>
    <w:rsid w:val="00190A8A"/>
    <w:rsid w:val="001911CF"/>
    <w:rsid w:val="00191AAC"/>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D4C"/>
    <w:rsid w:val="001B0402"/>
    <w:rsid w:val="001B08A5"/>
    <w:rsid w:val="001B0F15"/>
    <w:rsid w:val="001B1BBE"/>
    <w:rsid w:val="001B2A78"/>
    <w:rsid w:val="001B321D"/>
    <w:rsid w:val="001B34A2"/>
    <w:rsid w:val="001B452A"/>
    <w:rsid w:val="001B6D80"/>
    <w:rsid w:val="001C003C"/>
    <w:rsid w:val="001C0499"/>
    <w:rsid w:val="001C0A31"/>
    <w:rsid w:val="001C0BB4"/>
    <w:rsid w:val="001C0D8B"/>
    <w:rsid w:val="001C1603"/>
    <w:rsid w:val="001C2F2A"/>
    <w:rsid w:val="001C3378"/>
    <w:rsid w:val="001C369A"/>
    <w:rsid w:val="001C4804"/>
    <w:rsid w:val="001C486F"/>
    <w:rsid w:val="001C4A41"/>
    <w:rsid w:val="001C4CAF"/>
    <w:rsid w:val="001C50D6"/>
    <w:rsid w:val="001C6340"/>
    <w:rsid w:val="001C66C5"/>
    <w:rsid w:val="001C6AEC"/>
    <w:rsid w:val="001C6EA9"/>
    <w:rsid w:val="001C7851"/>
    <w:rsid w:val="001D0A7F"/>
    <w:rsid w:val="001D2B5A"/>
    <w:rsid w:val="001D2F57"/>
    <w:rsid w:val="001D302E"/>
    <w:rsid w:val="001D3206"/>
    <w:rsid w:val="001D3537"/>
    <w:rsid w:val="001D3889"/>
    <w:rsid w:val="001D52D9"/>
    <w:rsid w:val="001D6305"/>
    <w:rsid w:val="001D634C"/>
    <w:rsid w:val="001E0CC8"/>
    <w:rsid w:val="001E1407"/>
    <w:rsid w:val="001E2552"/>
    <w:rsid w:val="001E2F21"/>
    <w:rsid w:val="001E34F5"/>
    <w:rsid w:val="001E452C"/>
    <w:rsid w:val="001E5545"/>
    <w:rsid w:val="001E65EA"/>
    <w:rsid w:val="001F0148"/>
    <w:rsid w:val="001F148D"/>
    <w:rsid w:val="001F14C8"/>
    <w:rsid w:val="001F1B0F"/>
    <w:rsid w:val="001F4095"/>
    <w:rsid w:val="001F4A44"/>
    <w:rsid w:val="001F4B9F"/>
    <w:rsid w:val="001F5B7C"/>
    <w:rsid w:val="001F6535"/>
    <w:rsid w:val="001F6B52"/>
    <w:rsid w:val="001F727B"/>
    <w:rsid w:val="00200407"/>
    <w:rsid w:val="00200C63"/>
    <w:rsid w:val="00200DCD"/>
    <w:rsid w:val="00201B15"/>
    <w:rsid w:val="00201D08"/>
    <w:rsid w:val="00202F5E"/>
    <w:rsid w:val="00204204"/>
    <w:rsid w:val="002064AC"/>
    <w:rsid w:val="00211997"/>
    <w:rsid w:val="00211998"/>
    <w:rsid w:val="0021204D"/>
    <w:rsid w:val="002131B8"/>
    <w:rsid w:val="00213253"/>
    <w:rsid w:val="00214ECD"/>
    <w:rsid w:val="00217196"/>
    <w:rsid w:val="002172E6"/>
    <w:rsid w:val="00217B47"/>
    <w:rsid w:val="00217F99"/>
    <w:rsid w:val="00220686"/>
    <w:rsid w:val="00221FB6"/>
    <w:rsid w:val="00223334"/>
    <w:rsid w:val="00223576"/>
    <w:rsid w:val="00223A3B"/>
    <w:rsid w:val="00224636"/>
    <w:rsid w:val="00225223"/>
    <w:rsid w:val="0022655D"/>
    <w:rsid w:val="00227536"/>
    <w:rsid w:val="00227621"/>
    <w:rsid w:val="002306CE"/>
    <w:rsid w:val="00232E8D"/>
    <w:rsid w:val="0023355F"/>
    <w:rsid w:val="0023364B"/>
    <w:rsid w:val="00233FB9"/>
    <w:rsid w:val="002379CD"/>
    <w:rsid w:val="0024040A"/>
    <w:rsid w:val="002412A4"/>
    <w:rsid w:val="00241353"/>
    <w:rsid w:val="00242A03"/>
    <w:rsid w:val="00243558"/>
    <w:rsid w:val="002435B7"/>
    <w:rsid w:val="0024527F"/>
    <w:rsid w:val="00245D92"/>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27C"/>
    <w:rsid w:val="0026575E"/>
    <w:rsid w:val="00265E2F"/>
    <w:rsid w:val="00265F04"/>
    <w:rsid w:val="00265F9C"/>
    <w:rsid w:val="002661DB"/>
    <w:rsid w:val="0026684E"/>
    <w:rsid w:val="00267180"/>
    <w:rsid w:val="00267A76"/>
    <w:rsid w:val="00270D0D"/>
    <w:rsid w:val="00271A1F"/>
    <w:rsid w:val="002749A4"/>
    <w:rsid w:val="00274AD7"/>
    <w:rsid w:val="00274ED1"/>
    <w:rsid w:val="00274FE8"/>
    <w:rsid w:val="00275763"/>
    <w:rsid w:val="002810E7"/>
    <w:rsid w:val="00282482"/>
    <w:rsid w:val="002825A6"/>
    <w:rsid w:val="00282B23"/>
    <w:rsid w:val="00282B4B"/>
    <w:rsid w:val="00282BC3"/>
    <w:rsid w:val="00282FA2"/>
    <w:rsid w:val="0028371C"/>
    <w:rsid w:val="00284263"/>
    <w:rsid w:val="0028430E"/>
    <w:rsid w:val="00284F92"/>
    <w:rsid w:val="002856ED"/>
    <w:rsid w:val="00285F77"/>
    <w:rsid w:val="002871E9"/>
    <w:rsid w:val="002875D7"/>
    <w:rsid w:val="002877D9"/>
    <w:rsid w:val="00290651"/>
    <w:rsid w:val="0029226D"/>
    <w:rsid w:val="002927FC"/>
    <w:rsid w:val="002927FF"/>
    <w:rsid w:val="002942BD"/>
    <w:rsid w:val="00295011"/>
    <w:rsid w:val="0029570E"/>
    <w:rsid w:val="00295B59"/>
    <w:rsid w:val="00296012"/>
    <w:rsid w:val="0029620F"/>
    <w:rsid w:val="002964AF"/>
    <w:rsid w:val="00296E4B"/>
    <w:rsid w:val="002973AA"/>
    <w:rsid w:val="002A07DD"/>
    <w:rsid w:val="002A0BF8"/>
    <w:rsid w:val="002A17D1"/>
    <w:rsid w:val="002A25FC"/>
    <w:rsid w:val="002A28A3"/>
    <w:rsid w:val="002A2C33"/>
    <w:rsid w:val="002A3B81"/>
    <w:rsid w:val="002A3FA6"/>
    <w:rsid w:val="002A4962"/>
    <w:rsid w:val="002A71E2"/>
    <w:rsid w:val="002A7A47"/>
    <w:rsid w:val="002B0230"/>
    <w:rsid w:val="002B1A96"/>
    <w:rsid w:val="002B240E"/>
    <w:rsid w:val="002B2751"/>
    <w:rsid w:val="002B6329"/>
    <w:rsid w:val="002B636E"/>
    <w:rsid w:val="002B6C54"/>
    <w:rsid w:val="002B6D4D"/>
    <w:rsid w:val="002B792F"/>
    <w:rsid w:val="002C008A"/>
    <w:rsid w:val="002C13D1"/>
    <w:rsid w:val="002C1EF8"/>
    <w:rsid w:val="002C2B54"/>
    <w:rsid w:val="002C395C"/>
    <w:rsid w:val="002C4F6A"/>
    <w:rsid w:val="002C627D"/>
    <w:rsid w:val="002C6984"/>
    <w:rsid w:val="002C6BE0"/>
    <w:rsid w:val="002C6C14"/>
    <w:rsid w:val="002C79DB"/>
    <w:rsid w:val="002D0734"/>
    <w:rsid w:val="002D1BB5"/>
    <w:rsid w:val="002D4365"/>
    <w:rsid w:val="002D4557"/>
    <w:rsid w:val="002D45D1"/>
    <w:rsid w:val="002D4C33"/>
    <w:rsid w:val="002D4DBE"/>
    <w:rsid w:val="002D5B7A"/>
    <w:rsid w:val="002D5D2B"/>
    <w:rsid w:val="002D65B1"/>
    <w:rsid w:val="002D7B5D"/>
    <w:rsid w:val="002D7DA0"/>
    <w:rsid w:val="002E0AD2"/>
    <w:rsid w:val="002E0BC4"/>
    <w:rsid w:val="002E1040"/>
    <w:rsid w:val="002E13E6"/>
    <w:rsid w:val="002E18A0"/>
    <w:rsid w:val="002E1B4C"/>
    <w:rsid w:val="002E2ABA"/>
    <w:rsid w:val="002E4130"/>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026A"/>
    <w:rsid w:val="0030153A"/>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626"/>
    <w:rsid w:val="003179B0"/>
    <w:rsid w:val="003206A5"/>
    <w:rsid w:val="00321348"/>
    <w:rsid w:val="00321472"/>
    <w:rsid w:val="00321F94"/>
    <w:rsid w:val="003227EE"/>
    <w:rsid w:val="00322B64"/>
    <w:rsid w:val="00323054"/>
    <w:rsid w:val="003231BD"/>
    <w:rsid w:val="00323CB6"/>
    <w:rsid w:val="0032418A"/>
    <w:rsid w:val="00324AC3"/>
    <w:rsid w:val="00324C52"/>
    <w:rsid w:val="00325988"/>
    <w:rsid w:val="0032621E"/>
    <w:rsid w:val="003273AD"/>
    <w:rsid w:val="00327DA8"/>
    <w:rsid w:val="00330AB0"/>
    <w:rsid w:val="00331566"/>
    <w:rsid w:val="00333435"/>
    <w:rsid w:val="003356D9"/>
    <w:rsid w:val="003357CD"/>
    <w:rsid w:val="00335DDC"/>
    <w:rsid w:val="003370F8"/>
    <w:rsid w:val="00340454"/>
    <w:rsid w:val="00340555"/>
    <w:rsid w:val="00340CAC"/>
    <w:rsid w:val="003413B6"/>
    <w:rsid w:val="003426C3"/>
    <w:rsid w:val="0034295E"/>
    <w:rsid w:val="00342AFF"/>
    <w:rsid w:val="00343A44"/>
    <w:rsid w:val="00344C0E"/>
    <w:rsid w:val="00344C8B"/>
    <w:rsid w:val="00345DC3"/>
    <w:rsid w:val="003464AE"/>
    <w:rsid w:val="0034664B"/>
    <w:rsid w:val="003472A7"/>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1C01"/>
    <w:rsid w:val="0036220B"/>
    <w:rsid w:val="0036309F"/>
    <w:rsid w:val="0036349A"/>
    <w:rsid w:val="00363B2E"/>
    <w:rsid w:val="00363D9F"/>
    <w:rsid w:val="00364894"/>
    <w:rsid w:val="003654AF"/>
    <w:rsid w:val="00366909"/>
    <w:rsid w:val="00366FC0"/>
    <w:rsid w:val="0036707E"/>
    <w:rsid w:val="00367D3A"/>
    <w:rsid w:val="003702D0"/>
    <w:rsid w:val="0037067C"/>
    <w:rsid w:val="00371CD8"/>
    <w:rsid w:val="0037237B"/>
    <w:rsid w:val="00373DF5"/>
    <w:rsid w:val="0037415C"/>
    <w:rsid w:val="00374306"/>
    <w:rsid w:val="003744E4"/>
    <w:rsid w:val="0037516B"/>
    <w:rsid w:val="003754C3"/>
    <w:rsid w:val="00376BD7"/>
    <w:rsid w:val="0037712E"/>
    <w:rsid w:val="00380B15"/>
    <w:rsid w:val="003817EF"/>
    <w:rsid w:val="00382037"/>
    <w:rsid w:val="00383CF5"/>
    <w:rsid w:val="0038401A"/>
    <w:rsid w:val="00384A5E"/>
    <w:rsid w:val="00384E4E"/>
    <w:rsid w:val="00384E64"/>
    <w:rsid w:val="00387D7F"/>
    <w:rsid w:val="00390041"/>
    <w:rsid w:val="0039004E"/>
    <w:rsid w:val="003901E2"/>
    <w:rsid w:val="00390912"/>
    <w:rsid w:val="0039188E"/>
    <w:rsid w:val="00391C47"/>
    <w:rsid w:val="003924C0"/>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CED"/>
    <w:rsid w:val="003A4494"/>
    <w:rsid w:val="003A46E2"/>
    <w:rsid w:val="003A4B2D"/>
    <w:rsid w:val="003A52F3"/>
    <w:rsid w:val="003A54E7"/>
    <w:rsid w:val="003A589A"/>
    <w:rsid w:val="003A58F1"/>
    <w:rsid w:val="003A6ADF"/>
    <w:rsid w:val="003B05C7"/>
    <w:rsid w:val="003B072D"/>
    <w:rsid w:val="003B1B4D"/>
    <w:rsid w:val="003B2504"/>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3D45"/>
    <w:rsid w:val="003C4900"/>
    <w:rsid w:val="003C5FF0"/>
    <w:rsid w:val="003C7FDF"/>
    <w:rsid w:val="003D03CC"/>
    <w:rsid w:val="003D0A09"/>
    <w:rsid w:val="003D0C6A"/>
    <w:rsid w:val="003D2217"/>
    <w:rsid w:val="003D2287"/>
    <w:rsid w:val="003D2CE0"/>
    <w:rsid w:val="003D2F43"/>
    <w:rsid w:val="003D47CD"/>
    <w:rsid w:val="003D500D"/>
    <w:rsid w:val="003D6135"/>
    <w:rsid w:val="003D69CD"/>
    <w:rsid w:val="003D6B1C"/>
    <w:rsid w:val="003D7060"/>
    <w:rsid w:val="003D71B3"/>
    <w:rsid w:val="003D7737"/>
    <w:rsid w:val="003E0008"/>
    <w:rsid w:val="003E14BD"/>
    <w:rsid w:val="003E1E2D"/>
    <w:rsid w:val="003E1F82"/>
    <w:rsid w:val="003E2385"/>
    <w:rsid w:val="003E3544"/>
    <w:rsid w:val="003E4D0C"/>
    <w:rsid w:val="003E5B85"/>
    <w:rsid w:val="003E5C88"/>
    <w:rsid w:val="003E64E7"/>
    <w:rsid w:val="003F03E2"/>
    <w:rsid w:val="003F03F0"/>
    <w:rsid w:val="003F063A"/>
    <w:rsid w:val="003F19BE"/>
    <w:rsid w:val="003F1A5C"/>
    <w:rsid w:val="003F1F24"/>
    <w:rsid w:val="003F2F38"/>
    <w:rsid w:val="003F3B79"/>
    <w:rsid w:val="003F3C0F"/>
    <w:rsid w:val="003F4302"/>
    <w:rsid w:val="003F4537"/>
    <w:rsid w:val="003F5AC1"/>
    <w:rsid w:val="003F60EA"/>
    <w:rsid w:val="003F61B7"/>
    <w:rsid w:val="003F6831"/>
    <w:rsid w:val="003F6A12"/>
    <w:rsid w:val="003F78F8"/>
    <w:rsid w:val="003F7D3B"/>
    <w:rsid w:val="00401001"/>
    <w:rsid w:val="004010F1"/>
    <w:rsid w:val="00401479"/>
    <w:rsid w:val="004017E5"/>
    <w:rsid w:val="004035A8"/>
    <w:rsid w:val="00403CA3"/>
    <w:rsid w:val="0040523D"/>
    <w:rsid w:val="00405AC0"/>
    <w:rsid w:val="00405B04"/>
    <w:rsid w:val="00406A1D"/>
    <w:rsid w:val="00406EFD"/>
    <w:rsid w:val="00406F2E"/>
    <w:rsid w:val="0040728A"/>
    <w:rsid w:val="0040764F"/>
    <w:rsid w:val="00410986"/>
    <w:rsid w:val="0041293C"/>
    <w:rsid w:val="00413244"/>
    <w:rsid w:val="00413528"/>
    <w:rsid w:val="00413C68"/>
    <w:rsid w:val="00414352"/>
    <w:rsid w:val="004158CC"/>
    <w:rsid w:val="00420A34"/>
    <w:rsid w:val="0042180C"/>
    <w:rsid w:val="00421A70"/>
    <w:rsid w:val="00422142"/>
    <w:rsid w:val="0042298C"/>
    <w:rsid w:val="00422BAA"/>
    <w:rsid w:val="00423AFF"/>
    <w:rsid w:val="004240D2"/>
    <w:rsid w:val="004245AE"/>
    <w:rsid w:val="00425C9A"/>
    <w:rsid w:val="00426D2D"/>
    <w:rsid w:val="004305C0"/>
    <w:rsid w:val="00431002"/>
    <w:rsid w:val="004325CD"/>
    <w:rsid w:val="00432F30"/>
    <w:rsid w:val="004337A2"/>
    <w:rsid w:val="00434A78"/>
    <w:rsid w:val="0043611C"/>
    <w:rsid w:val="00436AA6"/>
    <w:rsid w:val="0043795C"/>
    <w:rsid w:val="004404C8"/>
    <w:rsid w:val="00442E5B"/>
    <w:rsid w:val="00442FE0"/>
    <w:rsid w:val="00443F44"/>
    <w:rsid w:val="00444F7D"/>
    <w:rsid w:val="00446675"/>
    <w:rsid w:val="0044703F"/>
    <w:rsid w:val="00447578"/>
    <w:rsid w:val="00447E28"/>
    <w:rsid w:val="00450A91"/>
    <w:rsid w:val="00451080"/>
    <w:rsid w:val="0045109A"/>
    <w:rsid w:val="004510BD"/>
    <w:rsid w:val="004514E8"/>
    <w:rsid w:val="00451791"/>
    <w:rsid w:val="004543DD"/>
    <w:rsid w:val="00455CBB"/>
    <w:rsid w:val="00456307"/>
    <w:rsid w:val="00456E4F"/>
    <w:rsid w:val="004574BB"/>
    <w:rsid w:val="004576C7"/>
    <w:rsid w:val="0045789A"/>
    <w:rsid w:val="00457C13"/>
    <w:rsid w:val="004600B5"/>
    <w:rsid w:val="00460300"/>
    <w:rsid w:val="00461039"/>
    <w:rsid w:val="00462724"/>
    <w:rsid w:val="00462BB1"/>
    <w:rsid w:val="0046397E"/>
    <w:rsid w:val="00464D40"/>
    <w:rsid w:val="004656FD"/>
    <w:rsid w:val="00465E0F"/>
    <w:rsid w:val="00466C2D"/>
    <w:rsid w:val="00467647"/>
    <w:rsid w:val="00471B04"/>
    <w:rsid w:val="00471F3E"/>
    <w:rsid w:val="00472583"/>
    <w:rsid w:val="0047479E"/>
    <w:rsid w:val="00474A9D"/>
    <w:rsid w:val="00474C90"/>
    <w:rsid w:val="00475596"/>
    <w:rsid w:val="00475874"/>
    <w:rsid w:val="00476E49"/>
    <w:rsid w:val="004771C7"/>
    <w:rsid w:val="00477816"/>
    <w:rsid w:val="00477DCC"/>
    <w:rsid w:val="004801BB"/>
    <w:rsid w:val="00480A30"/>
    <w:rsid w:val="004816D3"/>
    <w:rsid w:val="00482AEA"/>
    <w:rsid w:val="00482ED7"/>
    <w:rsid w:val="00484131"/>
    <w:rsid w:val="004843D9"/>
    <w:rsid w:val="00486285"/>
    <w:rsid w:val="0048651A"/>
    <w:rsid w:val="00486AEB"/>
    <w:rsid w:val="00486E37"/>
    <w:rsid w:val="00486E68"/>
    <w:rsid w:val="00490AA7"/>
    <w:rsid w:val="00490B98"/>
    <w:rsid w:val="004922CE"/>
    <w:rsid w:val="00492638"/>
    <w:rsid w:val="00492787"/>
    <w:rsid w:val="00493819"/>
    <w:rsid w:val="00495747"/>
    <w:rsid w:val="00495D59"/>
    <w:rsid w:val="00496368"/>
    <w:rsid w:val="0049687D"/>
    <w:rsid w:val="004A1971"/>
    <w:rsid w:val="004A3D76"/>
    <w:rsid w:val="004A4F6B"/>
    <w:rsid w:val="004A5B0D"/>
    <w:rsid w:val="004A5C7F"/>
    <w:rsid w:val="004A6C63"/>
    <w:rsid w:val="004A7337"/>
    <w:rsid w:val="004A7882"/>
    <w:rsid w:val="004B0CD9"/>
    <w:rsid w:val="004B198E"/>
    <w:rsid w:val="004B3033"/>
    <w:rsid w:val="004B474A"/>
    <w:rsid w:val="004B571D"/>
    <w:rsid w:val="004B653A"/>
    <w:rsid w:val="004B7295"/>
    <w:rsid w:val="004B7EB6"/>
    <w:rsid w:val="004C010C"/>
    <w:rsid w:val="004C0429"/>
    <w:rsid w:val="004C0C71"/>
    <w:rsid w:val="004C0D2D"/>
    <w:rsid w:val="004C0DCD"/>
    <w:rsid w:val="004C121A"/>
    <w:rsid w:val="004C12CA"/>
    <w:rsid w:val="004C1DCA"/>
    <w:rsid w:val="004C31CB"/>
    <w:rsid w:val="004C4B26"/>
    <w:rsid w:val="004C540C"/>
    <w:rsid w:val="004C5CB0"/>
    <w:rsid w:val="004C62F0"/>
    <w:rsid w:val="004C6D71"/>
    <w:rsid w:val="004C7044"/>
    <w:rsid w:val="004C75E1"/>
    <w:rsid w:val="004C7876"/>
    <w:rsid w:val="004D03F0"/>
    <w:rsid w:val="004D0D27"/>
    <w:rsid w:val="004D122C"/>
    <w:rsid w:val="004D12C2"/>
    <w:rsid w:val="004D2A0B"/>
    <w:rsid w:val="004D3585"/>
    <w:rsid w:val="004D4279"/>
    <w:rsid w:val="004D5514"/>
    <w:rsid w:val="004D56E8"/>
    <w:rsid w:val="004D5B74"/>
    <w:rsid w:val="004D6388"/>
    <w:rsid w:val="004D6DD9"/>
    <w:rsid w:val="004E055C"/>
    <w:rsid w:val="004E087F"/>
    <w:rsid w:val="004E1FC0"/>
    <w:rsid w:val="004E2DB8"/>
    <w:rsid w:val="004E47AA"/>
    <w:rsid w:val="004E4A85"/>
    <w:rsid w:val="004E6F03"/>
    <w:rsid w:val="004E7AE6"/>
    <w:rsid w:val="004E7F5D"/>
    <w:rsid w:val="004F0BEA"/>
    <w:rsid w:val="004F2611"/>
    <w:rsid w:val="004F36A5"/>
    <w:rsid w:val="004F422C"/>
    <w:rsid w:val="004F492D"/>
    <w:rsid w:val="004F7F5F"/>
    <w:rsid w:val="00500E90"/>
    <w:rsid w:val="00500E9A"/>
    <w:rsid w:val="00501759"/>
    <w:rsid w:val="005029FD"/>
    <w:rsid w:val="005033B2"/>
    <w:rsid w:val="00503680"/>
    <w:rsid w:val="00504066"/>
    <w:rsid w:val="005042ED"/>
    <w:rsid w:val="005044AB"/>
    <w:rsid w:val="00504574"/>
    <w:rsid w:val="005047F8"/>
    <w:rsid w:val="00504EF5"/>
    <w:rsid w:val="005051BB"/>
    <w:rsid w:val="005055E8"/>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33C2"/>
    <w:rsid w:val="00524A7D"/>
    <w:rsid w:val="00524AC7"/>
    <w:rsid w:val="00524D80"/>
    <w:rsid w:val="00526831"/>
    <w:rsid w:val="005274B5"/>
    <w:rsid w:val="00527B4C"/>
    <w:rsid w:val="00530080"/>
    <w:rsid w:val="00530DCD"/>
    <w:rsid w:val="005310B1"/>
    <w:rsid w:val="00531128"/>
    <w:rsid w:val="005315BB"/>
    <w:rsid w:val="005316C6"/>
    <w:rsid w:val="00531EBF"/>
    <w:rsid w:val="00533F56"/>
    <w:rsid w:val="00534539"/>
    <w:rsid w:val="00535076"/>
    <w:rsid w:val="00535095"/>
    <w:rsid w:val="0053570F"/>
    <w:rsid w:val="0053673F"/>
    <w:rsid w:val="00536BC4"/>
    <w:rsid w:val="0054019D"/>
    <w:rsid w:val="00541375"/>
    <w:rsid w:val="005416D5"/>
    <w:rsid w:val="005421D5"/>
    <w:rsid w:val="00542E66"/>
    <w:rsid w:val="00543462"/>
    <w:rsid w:val="005447A0"/>
    <w:rsid w:val="00545E3F"/>
    <w:rsid w:val="00546242"/>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1EDD"/>
    <w:rsid w:val="00563038"/>
    <w:rsid w:val="0056313B"/>
    <w:rsid w:val="0056477B"/>
    <w:rsid w:val="00564B73"/>
    <w:rsid w:val="00565223"/>
    <w:rsid w:val="0056530A"/>
    <w:rsid w:val="00566294"/>
    <w:rsid w:val="005668A7"/>
    <w:rsid w:val="005705DD"/>
    <w:rsid w:val="00570ABD"/>
    <w:rsid w:val="00572C15"/>
    <w:rsid w:val="00574FE3"/>
    <w:rsid w:val="0057597C"/>
    <w:rsid w:val="00576E4D"/>
    <w:rsid w:val="005770ED"/>
    <w:rsid w:val="00577616"/>
    <w:rsid w:val="005778B6"/>
    <w:rsid w:val="00580343"/>
    <w:rsid w:val="00580969"/>
    <w:rsid w:val="00582B20"/>
    <w:rsid w:val="00583042"/>
    <w:rsid w:val="00583135"/>
    <w:rsid w:val="005833DC"/>
    <w:rsid w:val="005842C3"/>
    <w:rsid w:val="00584364"/>
    <w:rsid w:val="005845AA"/>
    <w:rsid w:val="005867F4"/>
    <w:rsid w:val="005928A6"/>
    <w:rsid w:val="00592F8C"/>
    <w:rsid w:val="00594AD1"/>
    <w:rsid w:val="005951DE"/>
    <w:rsid w:val="00595865"/>
    <w:rsid w:val="00595B80"/>
    <w:rsid w:val="00595C7E"/>
    <w:rsid w:val="00595DBF"/>
    <w:rsid w:val="005964CB"/>
    <w:rsid w:val="005967A3"/>
    <w:rsid w:val="005974F2"/>
    <w:rsid w:val="005A06AC"/>
    <w:rsid w:val="005A0739"/>
    <w:rsid w:val="005A101A"/>
    <w:rsid w:val="005A1D09"/>
    <w:rsid w:val="005A1EA1"/>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C74A3"/>
    <w:rsid w:val="005D0421"/>
    <w:rsid w:val="005D1A4A"/>
    <w:rsid w:val="005D2C54"/>
    <w:rsid w:val="005D377C"/>
    <w:rsid w:val="005D4746"/>
    <w:rsid w:val="005D48FA"/>
    <w:rsid w:val="005D4F70"/>
    <w:rsid w:val="005D52E4"/>
    <w:rsid w:val="005D630B"/>
    <w:rsid w:val="005D657D"/>
    <w:rsid w:val="005D7039"/>
    <w:rsid w:val="005D7575"/>
    <w:rsid w:val="005D791C"/>
    <w:rsid w:val="005E082A"/>
    <w:rsid w:val="005E1051"/>
    <w:rsid w:val="005E1D90"/>
    <w:rsid w:val="005E2B57"/>
    <w:rsid w:val="005E385E"/>
    <w:rsid w:val="005E3CDA"/>
    <w:rsid w:val="005E435A"/>
    <w:rsid w:val="005E5A06"/>
    <w:rsid w:val="005E63BB"/>
    <w:rsid w:val="005E6921"/>
    <w:rsid w:val="005E70B5"/>
    <w:rsid w:val="005E72EB"/>
    <w:rsid w:val="005F1512"/>
    <w:rsid w:val="005F2CB0"/>
    <w:rsid w:val="005F41F0"/>
    <w:rsid w:val="005F49BF"/>
    <w:rsid w:val="005F4A0B"/>
    <w:rsid w:val="005F5B5E"/>
    <w:rsid w:val="005F685A"/>
    <w:rsid w:val="005F6ED0"/>
    <w:rsid w:val="005F72A0"/>
    <w:rsid w:val="00600958"/>
    <w:rsid w:val="00600EDB"/>
    <w:rsid w:val="0060105F"/>
    <w:rsid w:val="006012D2"/>
    <w:rsid w:val="00602BE5"/>
    <w:rsid w:val="006055C6"/>
    <w:rsid w:val="00605FD6"/>
    <w:rsid w:val="00606493"/>
    <w:rsid w:val="006071AF"/>
    <w:rsid w:val="006072EA"/>
    <w:rsid w:val="00607BCA"/>
    <w:rsid w:val="00610043"/>
    <w:rsid w:val="0061016B"/>
    <w:rsid w:val="006109B6"/>
    <w:rsid w:val="00610A1D"/>
    <w:rsid w:val="00611837"/>
    <w:rsid w:val="0061326F"/>
    <w:rsid w:val="00613BC4"/>
    <w:rsid w:val="00613BEE"/>
    <w:rsid w:val="00613FD1"/>
    <w:rsid w:val="006145B2"/>
    <w:rsid w:val="0061556F"/>
    <w:rsid w:val="00615952"/>
    <w:rsid w:val="0061596F"/>
    <w:rsid w:val="00615DE4"/>
    <w:rsid w:val="00615E17"/>
    <w:rsid w:val="00617C7E"/>
    <w:rsid w:val="006203A7"/>
    <w:rsid w:val="006205AB"/>
    <w:rsid w:val="00621E02"/>
    <w:rsid w:val="00622631"/>
    <w:rsid w:val="00622BC3"/>
    <w:rsid w:val="006231D9"/>
    <w:rsid w:val="00623C0D"/>
    <w:rsid w:val="006256B9"/>
    <w:rsid w:val="006256D7"/>
    <w:rsid w:val="006266A3"/>
    <w:rsid w:val="006274BF"/>
    <w:rsid w:val="006300F3"/>
    <w:rsid w:val="00631072"/>
    <w:rsid w:val="006321A7"/>
    <w:rsid w:val="00632408"/>
    <w:rsid w:val="006334D0"/>
    <w:rsid w:val="00633C9F"/>
    <w:rsid w:val="00634600"/>
    <w:rsid w:val="00636A5E"/>
    <w:rsid w:val="00636DA3"/>
    <w:rsid w:val="00637185"/>
    <w:rsid w:val="00637443"/>
    <w:rsid w:val="006400EB"/>
    <w:rsid w:val="006403F5"/>
    <w:rsid w:val="0064066D"/>
    <w:rsid w:val="006423BF"/>
    <w:rsid w:val="0064245A"/>
    <w:rsid w:val="00643061"/>
    <w:rsid w:val="00643DB5"/>
    <w:rsid w:val="0064456E"/>
    <w:rsid w:val="00644BF9"/>
    <w:rsid w:val="00645F56"/>
    <w:rsid w:val="0064600E"/>
    <w:rsid w:val="0064642C"/>
    <w:rsid w:val="00646637"/>
    <w:rsid w:val="006479DD"/>
    <w:rsid w:val="00647D71"/>
    <w:rsid w:val="0065049F"/>
    <w:rsid w:val="00650EB2"/>
    <w:rsid w:val="0065215E"/>
    <w:rsid w:val="0065412A"/>
    <w:rsid w:val="00654695"/>
    <w:rsid w:val="0065473D"/>
    <w:rsid w:val="006550F3"/>
    <w:rsid w:val="00655685"/>
    <w:rsid w:val="006562CC"/>
    <w:rsid w:val="00656D6B"/>
    <w:rsid w:val="00657352"/>
    <w:rsid w:val="00657D34"/>
    <w:rsid w:val="00660756"/>
    <w:rsid w:val="00661864"/>
    <w:rsid w:val="00662B32"/>
    <w:rsid w:val="006630C6"/>
    <w:rsid w:val="0066338B"/>
    <w:rsid w:val="0066539D"/>
    <w:rsid w:val="00666405"/>
    <w:rsid w:val="006665C7"/>
    <w:rsid w:val="00666DF2"/>
    <w:rsid w:val="00670AC6"/>
    <w:rsid w:val="0067122D"/>
    <w:rsid w:val="00671F79"/>
    <w:rsid w:val="0067218B"/>
    <w:rsid w:val="0067246D"/>
    <w:rsid w:val="00672777"/>
    <w:rsid w:val="0067512F"/>
    <w:rsid w:val="006751FB"/>
    <w:rsid w:val="006756E9"/>
    <w:rsid w:val="006761C8"/>
    <w:rsid w:val="00676314"/>
    <w:rsid w:val="00676BA2"/>
    <w:rsid w:val="00677D27"/>
    <w:rsid w:val="0068036A"/>
    <w:rsid w:val="00682B4F"/>
    <w:rsid w:val="00683C80"/>
    <w:rsid w:val="00684058"/>
    <w:rsid w:val="00684DDA"/>
    <w:rsid w:val="00685327"/>
    <w:rsid w:val="00685772"/>
    <w:rsid w:val="0068601C"/>
    <w:rsid w:val="00686688"/>
    <w:rsid w:val="00687113"/>
    <w:rsid w:val="006871C1"/>
    <w:rsid w:val="0068724A"/>
    <w:rsid w:val="00687B4B"/>
    <w:rsid w:val="006904A4"/>
    <w:rsid w:val="00690C65"/>
    <w:rsid w:val="00691783"/>
    <w:rsid w:val="006921C9"/>
    <w:rsid w:val="006924C3"/>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B5B"/>
    <w:rsid w:val="006A2C35"/>
    <w:rsid w:val="006A2CFD"/>
    <w:rsid w:val="006A2E09"/>
    <w:rsid w:val="006A30F4"/>
    <w:rsid w:val="006A5BBA"/>
    <w:rsid w:val="006A5CCC"/>
    <w:rsid w:val="006A5DE9"/>
    <w:rsid w:val="006A69B7"/>
    <w:rsid w:val="006A6B25"/>
    <w:rsid w:val="006A72C0"/>
    <w:rsid w:val="006B08EB"/>
    <w:rsid w:val="006B0BB2"/>
    <w:rsid w:val="006B11F6"/>
    <w:rsid w:val="006B2A96"/>
    <w:rsid w:val="006B2FE1"/>
    <w:rsid w:val="006B305C"/>
    <w:rsid w:val="006B38EF"/>
    <w:rsid w:val="006B555A"/>
    <w:rsid w:val="006B579E"/>
    <w:rsid w:val="006B5B58"/>
    <w:rsid w:val="006B5C10"/>
    <w:rsid w:val="006C0013"/>
    <w:rsid w:val="006C0C33"/>
    <w:rsid w:val="006C0EC4"/>
    <w:rsid w:val="006C1851"/>
    <w:rsid w:val="006C3F8B"/>
    <w:rsid w:val="006C563E"/>
    <w:rsid w:val="006C5935"/>
    <w:rsid w:val="006C5B8E"/>
    <w:rsid w:val="006C7C9A"/>
    <w:rsid w:val="006C7E4F"/>
    <w:rsid w:val="006D0AFB"/>
    <w:rsid w:val="006D15C9"/>
    <w:rsid w:val="006D166B"/>
    <w:rsid w:val="006D297F"/>
    <w:rsid w:val="006D2D91"/>
    <w:rsid w:val="006D35B6"/>
    <w:rsid w:val="006D361F"/>
    <w:rsid w:val="006D3C4D"/>
    <w:rsid w:val="006D3DE1"/>
    <w:rsid w:val="006D4441"/>
    <w:rsid w:val="006D4B6B"/>
    <w:rsid w:val="006D549C"/>
    <w:rsid w:val="006D55F7"/>
    <w:rsid w:val="006D5EBC"/>
    <w:rsid w:val="006D70DA"/>
    <w:rsid w:val="006D7D05"/>
    <w:rsid w:val="006D7E47"/>
    <w:rsid w:val="006E0041"/>
    <w:rsid w:val="006E01A5"/>
    <w:rsid w:val="006E0363"/>
    <w:rsid w:val="006E060E"/>
    <w:rsid w:val="006E09B4"/>
    <w:rsid w:val="006E12EB"/>
    <w:rsid w:val="006E13BF"/>
    <w:rsid w:val="006E2367"/>
    <w:rsid w:val="006E2FCC"/>
    <w:rsid w:val="006E537B"/>
    <w:rsid w:val="006E58EC"/>
    <w:rsid w:val="006E5C45"/>
    <w:rsid w:val="006E5DD2"/>
    <w:rsid w:val="006E6028"/>
    <w:rsid w:val="006E6DBC"/>
    <w:rsid w:val="006F055A"/>
    <w:rsid w:val="006F1B4D"/>
    <w:rsid w:val="006F3511"/>
    <w:rsid w:val="006F35B4"/>
    <w:rsid w:val="006F3E35"/>
    <w:rsid w:val="006F4945"/>
    <w:rsid w:val="006F504D"/>
    <w:rsid w:val="006F5BFF"/>
    <w:rsid w:val="006F5DE7"/>
    <w:rsid w:val="006F6125"/>
    <w:rsid w:val="006F64DD"/>
    <w:rsid w:val="006F6A32"/>
    <w:rsid w:val="006F73F5"/>
    <w:rsid w:val="00700472"/>
    <w:rsid w:val="007013EF"/>
    <w:rsid w:val="00701884"/>
    <w:rsid w:val="00701EC4"/>
    <w:rsid w:val="00702918"/>
    <w:rsid w:val="0070300B"/>
    <w:rsid w:val="007046AE"/>
    <w:rsid w:val="00704E0D"/>
    <w:rsid w:val="007060DB"/>
    <w:rsid w:val="007069AA"/>
    <w:rsid w:val="007073C1"/>
    <w:rsid w:val="00707510"/>
    <w:rsid w:val="007077B2"/>
    <w:rsid w:val="00707AD5"/>
    <w:rsid w:val="00714A17"/>
    <w:rsid w:val="00715539"/>
    <w:rsid w:val="007171AB"/>
    <w:rsid w:val="00720685"/>
    <w:rsid w:val="00720AA4"/>
    <w:rsid w:val="007214C1"/>
    <w:rsid w:val="00721A65"/>
    <w:rsid w:val="00722029"/>
    <w:rsid w:val="007223D2"/>
    <w:rsid w:val="007224F3"/>
    <w:rsid w:val="00722821"/>
    <w:rsid w:val="0072290E"/>
    <w:rsid w:val="00722DFF"/>
    <w:rsid w:val="00724B47"/>
    <w:rsid w:val="0072501E"/>
    <w:rsid w:val="007250AF"/>
    <w:rsid w:val="0072546A"/>
    <w:rsid w:val="00725C38"/>
    <w:rsid w:val="00726891"/>
    <w:rsid w:val="00730509"/>
    <w:rsid w:val="0073187D"/>
    <w:rsid w:val="007319E9"/>
    <w:rsid w:val="00732401"/>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5E46"/>
    <w:rsid w:val="00746763"/>
    <w:rsid w:val="00747AAE"/>
    <w:rsid w:val="00751235"/>
    <w:rsid w:val="00751957"/>
    <w:rsid w:val="007525B2"/>
    <w:rsid w:val="007532B7"/>
    <w:rsid w:val="00753EE6"/>
    <w:rsid w:val="00753F4F"/>
    <w:rsid w:val="00754538"/>
    <w:rsid w:val="007556BE"/>
    <w:rsid w:val="00756FAD"/>
    <w:rsid w:val="00757519"/>
    <w:rsid w:val="00757538"/>
    <w:rsid w:val="0075798A"/>
    <w:rsid w:val="00760033"/>
    <w:rsid w:val="007606B7"/>
    <w:rsid w:val="007606C1"/>
    <w:rsid w:val="007638C3"/>
    <w:rsid w:val="0076395B"/>
    <w:rsid w:val="00763B65"/>
    <w:rsid w:val="00763F6E"/>
    <w:rsid w:val="00764FFE"/>
    <w:rsid w:val="00765C20"/>
    <w:rsid w:val="00766084"/>
    <w:rsid w:val="007678FF"/>
    <w:rsid w:val="00770694"/>
    <w:rsid w:val="007710C2"/>
    <w:rsid w:val="00772E17"/>
    <w:rsid w:val="007733E3"/>
    <w:rsid w:val="00773518"/>
    <w:rsid w:val="00773654"/>
    <w:rsid w:val="00773E08"/>
    <w:rsid w:val="00774307"/>
    <w:rsid w:val="007743E0"/>
    <w:rsid w:val="00774602"/>
    <w:rsid w:val="007767BC"/>
    <w:rsid w:val="00776ECA"/>
    <w:rsid w:val="00777C78"/>
    <w:rsid w:val="00777E67"/>
    <w:rsid w:val="00780926"/>
    <w:rsid w:val="00780AAF"/>
    <w:rsid w:val="00780B97"/>
    <w:rsid w:val="00780C3B"/>
    <w:rsid w:val="00780DCE"/>
    <w:rsid w:val="0078125E"/>
    <w:rsid w:val="00781B19"/>
    <w:rsid w:val="00782538"/>
    <w:rsid w:val="00782DF0"/>
    <w:rsid w:val="00783352"/>
    <w:rsid w:val="00783B26"/>
    <w:rsid w:val="007846D9"/>
    <w:rsid w:val="00784885"/>
    <w:rsid w:val="00784D0C"/>
    <w:rsid w:val="0078566D"/>
    <w:rsid w:val="00785FAB"/>
    <w:rsid w:val="00786F50"/>
    <w:rsid w:val="00787865"/>
    <w:rsid w:val="00787C74"/>
    <w:rsid w:val="007904DF"/>
    <w:rsid w:val="0079051A"/>
    <w:rsid w:val="007906D0"/>
    <w:rsid w:val="0079081C"/>
    <w:rsid w:val="00790A3E"/>
    <w:rsid w:val="0079122D"/>
    <w:rsid w:val="00791BFA"/>
    <w:rsid w:val="00794F8E"/>
    <w:rsid w:val="00795416"/>
    <w:rsid w:val="00797841"/>
    <w:rsid w:val="007A09D0"/>
    <w:rsid w:val="007A0F38"/>
    <w:rsid w:val="007A1F31"/>
    <w:rsid w:val="007A3F4B"/>
    <w:rsid w:val="007A47F7"/>
    <w:rsid w:val="007A4CC4"/>
    <w:rsid w:val="007A524D"/>
    <w:rsid w:val="007A5411"/>
    <w:rsid w:val="007A7442"/>
    <w:rsid w:val="007B0171"/>
    <w:rsid w:val="007B0821"/>
    <w:rsid w:val="007B1029"/>
    <w:rsid w:val="007B12E8"/>
    <w:rsid w:val="007B3539"/>
    <w:rsid w:val="007B3C95"/>
    <w:rsid w:val="007B44AD"/>
    <w:rsid w:val="007B4B61"/>
    <w:rsid w:val="007B4D1F"/>
    <w:rsid w:val="007B4E7C"/>
    <w:rsid w:val="007B6C85"/>
    <w:rsid w:val="007B72AF"/>
    <w:rsid w:val="007C1D68"/>
    <w:rsid w:val="007C2232"/>
    <w:rsid w:val="007C32D6"/>
    <w:rsid w:val="007C39C6"/>
    <w:rsid w:val="007C3F60"/>
    <w:rsid w:val="007C40BA"/>
    <w:rsid w:val="007C4AD8"/>
    <w:rsid w:val="007C4FC4"/>
    <w:rsid w:val="007C5F6B"/>
    <w:rsid w:val="007D05D6"/>
    <w:rsid w:val="007D1B1E"/>
    <w:rsid w:val="007D201B"/>
    <w:rsid w:val="007D233B"/>
    <w:rsid w:val="007D2403"/>
    <w:rsid w:val="007D259F"/>
    <w:rsid w:val="007D2616"/>
    <w:rsid w:val="007D333A"/>
    <w:rsid w:val="007D446B"/>
    <w:rsid w:val="007D54F2"/>
    <w:rsid w:val="007D5FD9"/>
    <w:rsid w:val="007D7852"/>
    <w:rsid w:val="007D7D8A"/>
    <w:rsid w:val="007E1486"/>
    <w:rsid w:val="007E2197"/>
    <w:rsid w:val="007E3047"/>
    <w:rsid w:val="007E3242"/>
    <w:rsid w:val="007E4572"/>
    <w:rsid w:val="007E5271"/>
    <w:rsid w:val="007E5567"/>
    <w:rsid w:val="007E593C"/>
    <w:rsid w:val="007E59C4"/>
    <w:rsid w:val="007E6FD1"/>
    <w:rsid w:val="007F1250"/>
    <w:rsid w:val="007F29FA"/>
    <w:rsid w:val="007F3154"/>
    <w:rsid w:val="007F3212"/>
    <w:rsid w:val="007F3D57"/>
    <w:rsid w:val="007F3FD4"/>
    <w:rsid w:val="007F4283"/>
    <w:rsid w:val="007F47A1"/>
    <w:rsid w:val="007F54DC"/>
    <w:rsid w:val="007F5C29"/>
    <w:rsid w:val="007F658A"/>
    <w:rsid w:val="007F788B"/>
    <w:rsid w:val="007F7C11"/>
    <w:rsid w:val="00800B2A"/>
    <w:rsid w:val="00800E89"/>
    <w:rsid w:val="008011E9"/>
    <w:rsid w:val="00802A3E"/>
    <w:rsid w:val="00803E78"/>
    <w:rsid w:val="0080588B"/>
    <w:rsid w:val="00805BAB"/>
    <w:rsid w:val="00805DB1"/>
    <w:rsid w:val="00806C0E"/>
    <w:rsid w:val="00806DDC"/>
    <w:rsid w:val="00807BBE"/>
    <w:rsid w:val="00807F80"/>
    <w:rsid w:val="008104CD"/>
    <w:rsid w:val="008121ED"/>
    <w:rsid w:val="00812367"/>
    <w:rsid w:val="00812727"/>
    <w:rsid w:val="00812A09"/>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71B"/>
    <w:rsid w:val="00830BCE"/>
    <w:rsid w:val="00831558"/>
    <w:rsid w:val="0083205E"/>
    <w:rsid w:val="00832254"/>
    <w:rsid w:val="00832CC1"/>
    <w:rsid w:val="008353DD"/>
    <w:rsid w:val="00836A61"/>
    <w:rsid w:val="0083733B"/>
    <w:rsid w:val="00840BB6"/>
    <w:rsid w:val="00841537"/>
    <w:rsid w:val="00841761"/>
    <w:rsid w:val="008417B1"/>
    <w:rsid w:val="00841996"/>
    <w:rsid w:val="00841A39"/>
    <w:rsid w:val="00842356"/>
    <w:rsid w:val="00843749"/>
    <w:rsid w:val="00844109"/>
    <w:rsid w:val="00845656"/>
    <w:rsid w:val="00846B5A"/>
    <w:rsid w:val="008508D7"/>
    <w:rsid w:val="00853810"/>
    <w:rsid w:val="00853AB8"/>
    <w:rsid w:val="00854219"/>
    <w:rsid w:val="00854AA9"/>
    <w:rsid w:val="00854BCE"/>
    <w:rsid w:val="00854DAC"/>
    <w:rsid w:val="00855269"/>
    <w:rsid w:val="00855644"/>
    <w:rsid w:val="008558ED"/>
    <w:rsid w:val="00855EC2"/>
    <w:rsid w:val="008563CE"/>
    <w:rsid w:val="008564C6"/>
    <w:rsid w:val="008575A5"/>
    <w:rsid w:val="008608AA"/>
    <w:rsid w:val="00861647"/>
    <w:rsid w:val="00864019"/>
    <w:rsid w:val="0086420A"/>
    <w:rsid w:val="008645DB"/>
    <w:rsid w:val="008645F9"/>
    <w:rsid w:val="00864CBF"/>
    <w:rsid w:val="00864FC1"/>
    <w:rsid w:val="008658BE"/>
    <w:rsid w:val="00865F8B"/>
    <w:rsid w:val="00866514"/>
    <w:rsid w:val="0086652D"/>
    <w:rsid w:val="00866530"/>
    <w:rsid w:val="0087106A"/>
    <w:rsid w:val="008711AD"/>
    <w:rsid w:val="0087149B"/>
    <w:rsid w:val="0087152D"/>
    <w:rsid w:val="0087304F"/>
    <w:rsid w:val="008731D6"/>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6A1"/>
    <w:rsid w:val="008875D4"/>
    <w:rsid w:val="00890D7E"/>
    <w:rsid w:val="00891E52"/>
    <w:rsid w:val="00892A3E"/>
    <w:rsid w:val="00892CC6"/>
    <w:rsid w:val="008935F4"/>
    <w:rsid w:val="00893AE9"/>
    <w:rsid w:val="00894985"/>
    <w:rsid w:val="00895297"/>
    <w:rsid w:val="008956D1"/>
    <w:rsid w:val="008959CD"/>
    <w:rsid w:val="00895F62"/>
    <w:rsid w:val="00896589"/>
    <w:rsid w:val="0089726B"/>
    <w:rsid w:val="00897E6D"/>
    <w:rsid w:val="008A0734"/>
    <w:rsid w:val="008A0881"/>
    <w:rsid w:val="008A0BA6"/>
    <w:rsid w:val="008A0E11"/>
    <w:rsid w:val="008A2C28"/>
    <w:rsid w:val="008A32C6"/>
    <w:rsid w:val="008A4E19"/>
    <w:rsid w:val="008A4F41"/>
    <w:rsid w:val="008A53A5"/>
    <w:rsid w:val="008A6BBC"/>
    <w:rsid w:val="008A6CE5"/>
    <w:rsid w:val="008A6E8E"/>
    <w:rsid w:val="008A7F9B"/>
    <w:rsid w:val="008B0307"/>
    <w:rsid w:val="008B0471"/>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E4E"/>
    <w:rsid w:val="008C4948"/>
    <w:rsid w:val="008C5637"/>
    <w:rsid w:val="008C5F5D"/>
    <w:rsid w:val="008C65C6"/>
    <w:rsid w:val="008C6957"/>
    <w:rsid w:val="008C69B2"/>
    <w:rsid w:val="008C6C5B"/>
    <w:rsid w:val="008D0136"/>
    <w:rsid w:val="008D0DBE"/>
    <w:rsid w:val="008D1158"/>
    <w:rsid w:val="008D4A77"/>
    <w:rsid w:val="008E01BF"/>
    <w:rsid w:val="008E03FF"/>
    <w:rsid w:val="008E162D"/>
    <w:rsid w:val="008E18F2"/>
    <w:rsid w:val="008E2637"/>
    <w:rsid w:val="008E38E8"/>
    <w:rsid w:val="008E3EA2"/>
    <w:rsid w:val="008E4A0C"/>
    <w:rsid w:val="008E4B73"/>
    <w:rsid w:val="008E6316"/>
    <w:rsid w:val="008E678E"/>
    <w:rsid w:val="008E76F4"/>
    <w:rsid w:val="008F0E58"/>
    <w:rsid w:val="008F142C"/>
    <w:rsid w:val="008F1A97"/>
    <w:rsid w:val="008F3B4F"/>
    <w:rsid w:val="008F3E34"/>
    <w:rsid w:val="008F409E"/>
    <w:rsid w:val="008F49E9"/>
    <w:rsid w:val="008F4DD4"/>
    <w:rsid w:val="008F6CA4"/>
    <w:rsid w:val="008F7531"/>
    <w:rsid w:val="00900423"/>
    <w:rsid w:val="00900EC1"/>
    <w:rsid w:val="009016B9"/>
    <w:rsid w:val="00901828"/>
    <w:rsid w:val="00901FC6"/>
    <w:rsid w:val="00902D22"/>
    <w:rsid w:val="00902F22"/>
    <w:rsid w:val="00903054"/>
    <w:rsid w:val="00905142"/>
    <w:rsid w:val="00905593"/>
    <w:rsid w:val="00905695"/>
    <w:rsid w:val="00905F80"/>
    <w:rsid w:val="00906C51"/>
    <w:rsid w:val="00906F9D"/>
    <w:rsid w:val="00910736"/>
    <w:rsid w:val="009109F2"/>
    <w:rsid w:val="00910BDD"/>
    <w:rsid w:val="00910CCB"/>
    <w:rsid w:val="00910DFC"/>
    <w:rsid w:val="0091151C"/>
    <w:rsid w:val="00911959"/>
    <w:rsid w:val="0091224E"/>
    <w:rsid w:val="00912C45"/>
    <w:rsid w:val="009135D8"/>
    <w:rsid w:val="0091379E"/>
    <w:rsid w:val="00913EF8"/>
    <w:rsid w:val="00915509"/>
    <w:rsid w:val="00915C82"/>
    <w:rsid w:val="0091729B"/>
    <w:rsid w:val="009174CD"/>
    <w:rsid w:val="009178E6"/>
    <w:rsid w:val="00917ECF"/>
    <w:rsid w:val="0092035A"/>
    <w:rsid w:val="00920D79"/>
    <w:rsid w:val="00921C31"/>
    <w:rsid w:val="00924AE0"/>
    <w:rsid w:val="009268AD"/>
    <w:rsid w:val="009276A2"/>
    <w:rsid w:val="00927D99"/>
    <w:rsid w:val="00930454"/>
    <w:rsid w:val="009304FE"/>
    <w:rsid w:val="0093095E"/>
    <w:rsid w:val="00931159"/>
    <w:rsid w:val="00931303"/>
    <w:rsid w:val="0093260C"/>
    <w:rsid w:val="00933A2D"/>
    <w:rsid w:val="00934CD2"/>
    <w:rsid w:val="009351BF"/>
    <w:rsid w:val="00935FF7"/>
    <w:rsid w:val="009374DA"/>
    <w:rsid w:val="00937E0A"/>
    <w:rsid w:val="00937FCB"/>
    <w:rsid w:val="0094045A"/>
    <w:rsid w:val="00941443"/>
    <w:rsid w:val="0094162E"/>
    <w:rsid w:val="00941E0F"/>
    <w:rsid w:val="00941EAD"/>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33"/>
    <w:rsid w:val="00960165"/>
    <w:rsid w:val="00960748"/>
    <w:rsid w:val="00961249"/>
    <w:rsid w:val="0096201C"/>
    <w:rsid w:val="00962AAA"/>
    <w:rsid w:val="009636D9"/>
    <w:rsid w:val="00963E71"/>
    <w:rsid w:val="0096402C"/>
    <w:rsid w:val="009644FB"/>
    <w:rsid w:val="009653C7"/>
    <w:rsid w:val="00965DF9"/>
    <w:rsid w:val="00967BD6"/>
    <w:rsid w:val="00971126"/>
    <w:rsid w:val="00971DF9"/>
    <w:rsid w:val="009721E5"/>
    <w:rsid w:val="00972648"/>
    <w:rsid w:val="009729AE"/>
    <w:rsid w:val="00972DD9"/>
    <w:rsid w:val="00976478"/>
    <w:rsid w:val="0097738F"/>
    <w:rsid w:val="00977B15"/>
    <w:rsid w:val="009801D8"/>
    <w:rsid w:val="00980E5D"/>
    <w:rsid w:val="009819ED"/>
    <w:rsid w:val="00982E57"/>
    <w:rsid w:val="00983673"/>
    <w:rsid w:val="00983B95"/>
    <w:rsid w:val="00983FFD"/>
    <w:rsid w:val="00984019"/>
    <w:rsid w:val="00984AB3"/>
    <w:rsid w:val="009866E6"/>
    <w:rsid w:val="0098769D"/>
    <w:rsid w:val="00990017"/>
    <w:rsid w:val="0099136B"/>
    <w:rsid w:val="00991B2F"/>
    <w:rsid w:val="00991C18"/>
    <w:rsid w:val="00991D08"/>
    <w:rsid w:val="00992638"/>
    <w:rsid w:val="00993880"/>
    <w:rsid w:val="0099509B"/>
    <w:rsid w:val="009953F0"/>
    <w:rsid w:val="00995DFE"/>
    <w:rsid w:val="00995EC7"/>
    <w:rsid w:val="009977DB"/>
    <w:rsid w:val="00997DE5"/>
    <w:rsid w:val="00997E81"/>
    <w:rsid w:val="009A021D"/>
    <w:rsid w:val="009A04D3"/>
    <w:rsid w:val="009A0ED1"/>
    <w:rsid w:val="009A0F5C"/>
    <w:rsid w:val="009A1033"/>
    <w:rsid w:val="009A18B6"/>
    <w:rsid w:val="009A1D7E"/>
    <w:rsid w:val="009A2909"/>
    <w:rsid w:val="009A31E6"/>
    <w:rsid w:val="009A37C0"/>
    <w:rsid w:val="009A40DB"/>
    <w:rsid w:val="009A4486"/>
    <w:rsid w:val="009A4808"/>
    <w:rsid w:val="009A522C"/>
    <w:rsid w:val="009A5D6A"/>
    <w:rsid w:val="009A6744"/>
    <w:rsid w:val="009A7B92"/>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DA2"/>
    <w:rsid w:val="009C2942"/>
    <w:rsid w:val="009C3B3F"/>
    <w:rsid w:val="009C584E"/>
    <w:rsid w:val="009C5A19"/>
    <w:rsid w:val="009C6D5B"/>
    <w:rsid w:val="009C74BB"/>
    <w:rsid w:val="009C758D"/>
    <w:rsid w:val="009C77AD"/>
    <w:rsid w:val="009C79D4"/>
    <w:rsid w:val="009D02D7"/>
    <w:rsid w:val="009D0C03"/>
    <w:rsid w:val="009D10A8"/>
    <w:rsid w:val="009D13D2"/>
    <w:rsid w:val="009D1E6B"/>
    <w:rsid w:val="009D2040"/>
    <w:rsid w:val="009D235C"/>
    <w:rsid w:val="009D2CF9"/>
    <w:rsid w:val="009D3010"/>
    <w:rsid w:val="009D4DCF"/>
    <w:rsid w:val="009D55A1"/>
    <w:rsid w:val="009D6084"/>
    <w:rsid w:val="009D6191"/>
    <w:rsid w:val="009D6362"/>
    <w:rsid w:val="009D6FA6"/>
    <w:rsid w:val="009E07C8"/>
    <w:rsid w:val="009E11D9"/>
    <w:rsid w:val="009E1273"/>
    <w:rsid w:val="009E2755"/>
    <w:rsid w:val="009E3041"/>
    <w:rsid w:val="009E3312"/>
    <w:rsid w:val="009E3875"/>
    <w:rsid w:val="009E3AA6"/>
    <w:rsid w:val="009E3C68"/>
    <w:rsid w:val="009E3D61"/>
    <w:rsid w:val="009E44DC"/>
    <w:rsid w:val="009E5806"/>
    <w:rsid w:val="009E5E22"/>
    <w:rsid w:val="009E624F"/>
    <w:rsid w:val="009E65F1"/>
    <w:rsid w:val="009F00E0"/>
    <w:rsid w:val="009F063E"/>
    <w:rsid w:val="009F182D"/>
    <w:rsid w:val="009F1940"/>
    <w:rsid w:val="009F2AB4"/>
    <w:rsid w:val="009F36DA"/>
    <w:rsid w:val="009F4F30"/>
    <w:rsid w:val="009F62D5"/>
    <w:rsid w:val="009F7E5A"/>
    <w:rsid w:val="00A00778"/>
    <w:rsid w:val="00A008F4"/>
    <w:rsid w:val="00A00A08"/>
    <w:rsid w:val="00A00CA6"/>
    <w:rsid w:val="00A01506"/>
    <w:rsid w:val="00A026A6"/>
    <w:rsid w:val="00A02D3B"/>
    <w:rsid w:val="00A02E08"/>
    <w:rsid w:val="00A02EF7"/>
    <w:rsid w:val="00A03D58"/>
    <w:rsid w:val="00A04611"/>
    <w:rsid w:val="00A0644C"/>
    <w:rsid w:val="00A066E2"/>
    <w:rsid w:val="00A075C7"/>
    <w:rsid w:val="00A10139"/>
    <w:rsid w:val="00A10BD3"/>
    <w:rsid w:val="00A10C8E"/>
    <w:rsid w:val="00A10CA6"/>
    <w:rsid w:val="00A110E6"/>
    <w:rsid w:val="00A11208"/>
    <w:rsid w:val="00A125E6"/>
    <w:rsid w:val="00A13040"/>
    <w:rsid w:val="00A1304E"/>
    <w:rsid w:val="00A13203"/>
    <w:rsid w:val="00A1422F"/>
    <w:rsid w:val="00A15109"/>
    <w:rsid w:val="00A154BA"/>
    <w:rsid w:val="00A15751"/>
    <w:rsid w:val="00A16837"/>
    <w:rsid w:val="00A20126"/>
    <w:rsid w:val="00A212DA"/>
    <w:rsid w:val="00A21614"/>
    <w:rsid w:val="00A2253A"/>
    <w:rsid w:val="00A23903"/>
    <w:rsid w:val="00A2400F"/>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40016"/>
    <w:rsid w:val="00A4045A"/>
    <w:rsid w:val="00A40B0B"/>
    <w:rsid w:val="00A413D2"/>
    <w:rsid w:val="00A4140C"/>
    <w:rsid w:val="00A41B1E"/>
    <w:rsid w:val="00A41D60"/>
    <w:rsid w:val="00A41E55"/>
    <w:rsid w:val="00A4220E"/>
    <w:rsid w:val="00A4360B"/>
    <w:rsid w:val="00A4363B"/>
    <w:rsid w:val="00A43A21"/>
    <w:rsid w:val="00A43BF9"/>
    <w:rsid w:val="00A443E7"/>
    <w:rsid w:val="00A464EB"/>
    <w:rsid w:val="00A464FB"/>
    <w:rsid w:val="00A46BAB"/>
    <w:rsid w:val="00A47584"/>
    <w:rsid w:val="00A47B23"/>
    <w:rsid w:val="00A503BA"/>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6020D"/>
    <w:rsid w:val="00A606F2"/>
    <w:rsid w:val="00A612FA"/>
    <w:rsid w:val="00A613E2"/>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64D9"/>
    <w:rsid w:val="00A77EBF"/>
    <w:rsid w:val="00A803BD"/>
    <w:rsid w:val="00A80A0A"/>
    <w:rsid w:val="00A80A1F"/>
    <w:rsid w:val="00A80E46"/>
    <w:rsid w:val="00A8100E"/>
    <w:rsid w:val="00A8152A"/>
    <w:rsid w:val="00A84ACF"/>
    <w:rsid w:val="00A85038"/>
    <w:rsid w:val="00A860C4"/>
    <w:rsid w:val="00A862C4"/>
    <w:rsid w:val="00A8658C"/>
    <w:rsid w:val="00A877F2"/>
    <w:rsid w:val="00A90A06"/>
    <w:rsid w:val="00A91517"/>
    <w:rsid w:val="00A92B69"/>
    <w:rsid w:val="00A930D9"/>
    <w:rsid w:val="00A94688"/>
    <w:rsid w:val="00A9564D"/>
    <w:rsid w:val="00A9569A"/>
    <w:rsid w:val="00A95925"/>
    <w:rsid w:val="00A9625E"/>
    <w:rsid w:val="00A9632B"/>
    <w:rsid w:val="00A963D1"/>
    <w:rsid w:val="00A96448"/>
    <w:rsid w:val="00A976A0"/>
    <w:rsid w:val="00AA1417"/>
    <w:rsid w:val="00AA23C2"/>
    <w:rsid w:val="00AA295B"/>
    <w:rsid w:val="00AA2E50"/>
    <w:rsid w:val="00AA2E71"/>
    <w:rsid w:val="00AA3044"/>
    <w:rsid w:val="00AA4777"/>
    <w:rsid w:val="00AA4C95"/>
    <w:rsid w:val="00AA71E0"/>
    <w:rsid w:val="00AB0B7D"/>
    <w:rsid w:val="00AB18C3"/>
    <w:rsid w:val="00AB35D7"/>
    <w:rsid w:val="00AB3A34"/>
    <w:rsid w:val="00AB4697"/>
    <w:rsid w:val="00AB4D54"/>
    <w:rsid w:val="00AB6FB2"/>
    <w:rsid w:val="00AB7B2C"/>
    <w:rsid w:val="00AC11E2"/>
    <w:rsid w:val="00AC1A96"/>
    <w:rsid w:val="00AC1D2B"/>
    <w:rsid w:val="00AC26FF"/>
    <w:rsid w:val="00AC2D28"/>
    <w:rsid w:val="00AC368A"/>
    <w:rsid w:val="00AC3C90"/>
    <w:rsid w:val="00AC3E80"/>
    <w:rsid w:val="00AC3EA0"/>
    <w:rsid w:val="00AC498D"/>
    <w:rsid w:val="00AC5C51"/>
    <w:rsid w:val="00AC5D97"/>
    <w:rsid w:val="00AC6391"/>
    <w:rsid w:val="00AC67E4"/>
    <w:rsid w:val="00AC7482"/>
    <w:rsid w:val="00AC7B2D"/>
    <w:rsid w:val="00AD0768"/>
    <w:rsid w:val="00AD0977"/>
    <w:rsid w:val="00AD0B72"/>
    <w:rsid w:val="00AD101F"/>
    <w:rsid w:val="00AD11B2"/>
    <w:rsid w:val="00AD15A7"/>
    <w:rsid w:val="00AD1773"/>
    <w:rsid w:val="00AD1CF9"/>
    <w:rsid w:val="00AD2A82"/>
    <w:rsid w:val="00AD2AFE"/>
    <w:rsid w:val="00AD31CE"/>
    <w:rsid w:val="00AD4638"/>
    <w:rsid w:val="00AD4E99"/>
    <w:rsid w:val="00AD5B5C"/>
    <w:rsid w:val="00AD6172"/>
    <w:rsid w:val="00AD6D04"/>
    <w:rsid w:val="00AD73F0"/>
    <w:rsid w:val="00AD780F"/>
    <w:rsid w:val="00AE063C"/>
    <w:rsid w:val="00AE12DD"/>
    <w:rsid w:val="00AE2001"/>
    <w:rsid w:val="00AE227F"/>
    <w:rsid w:val="00AE2825"/>
    <w:rsid w:val="00AE6F72"/>
    <w:rsid w:val="00AE7D5A"/>
    <w:rsid w:val="00AE7ED5"/>
    <w:rsid w:val="00AF0656"/>
    <w:rsid w:val="00AF075D"/>
    <w:rsid w:val="00AF0DCB"/>
    <w:rsid w:val="00AF1373"/>
    <w:rsid w:val="00AF2267"/>
    <w:rsid w:val="00AF337D"/>
    <w:rsid w:val="00AF3888"/>
    <w:rsid w:val="00AF3CA8"/>
    <w:rsid w:val="00AF3CD0"/>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745C"/>
    <w:rsid w:val="00B1761C"/>
    <w:rsid w:val="00B203A0"/>
    <w:rsid w:val="00B203A3"/>
    <w:rsid w:val="00B20965"/>
    <w:rsid w:val="00B2132D"/>
    <w:rsid w:val="00B2273B"/>
    <w:rsid w:val="00B23329"/>
    <w:rsid w:val="00B2564C"/>
    <w:rsid w:val="00B2625B"/>
    <w:rsid w:val="00B26C1F"/>
    <w:rsid w:val="00B27E84"/>
    <w:rsid w:val="00B30249"/>
    <w:rsid w:val="00B30909"/>
    <w:rsid w:val="00B3175F"/>
    <w:rsid w:val="00B31B0A"/>
    <w:rsid w:val="00B325C1"/>
    <w:rsid w:val="00B32C01"/>
    <w:rsid w:val="00B34455"/>
    <w:rsid w:val="00B350F7"/>
    <w:rsid w:val="00B35252"/>
    <w:rsid w:val="00B35302"/>
    <w:rsid w:val="00B35F7B"/>
    <w:rsid w:val="00B36471"/>
    <w:rsid w:val="00B36732"/>
    <w:rsid w:val="00B40BF7"/>
    <w:rsid w:val="00B413F5"/>
    <w:rsid w:val="00B4212E"/>
    <w:rsid w:val="00B42634"/>
    <w:rsid w:val="00B438C1"/>
    <w:rsid w:val="00B44210"/>
    <w:rsid w:val="00B45F4C"/>
    <w:rsid w:val="00B467E9"/>
    <w:rsid w:val="00B46ACE"/>
    <w:rsid w:val="00B46F7A"/>
    <w:rsid w:val="00B476FC"/>
    <w:rsid w:val="00B504D4"/>
    <w:rsid w:val="00B52401"/>
    <w:rsid w:val="00B5302A"/>
    <w:rsid w:val="00B5320F"/>
    <w:rsid w:val="00B5363C"/>
    <w:rsid w:val="00B54B40"/>
    <w:rsid w:val="00B55E24"/>
    <w:rsid w:val="00B568ED"/>
    <w:rsid w:val="00B56A79"/>
    <w:rsid w:val="00B60A69"/>
    <w:rsid w:val="00B60AFF"/>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44FE"/>
    <w:rsid w:val="00B74AA4"/>
    <w:rsid w:val="00B757A3"/>
    <w:rsid w:val="00B7588E"/>
    <w:rsid w:val="00B762FE"/>
    <w:rsid w:val="00B763E6"/>
    <w:rsid w:val="00B76448"/>
    <w:rsid w:val="00B77CEB"/>
    <w:rsid w:val="00B80902"/>
    <w:rsid w:val="00B81D9A"/>
    <w:rsid w:val="00B81E08"/>
    <w:rsid w:val="00B832ED"/>
    <w:rsid w:val="00B84041"/>
    <w:rsid w:val="00B842E9"/>
    <w:rsid w:val="00B847CB"/>
    <w:rsid w:val="00B84DD2"/>
    <w:rsid w:val="00B87150"/>
    <w:rsid w:val="00B9170D"/>
    <w:rsid w:val="00B942DB"/>
    <w:rsid w:val="00B94359"/>
    <w:rsid w:val="00B94DCD"/>
    <w:rsid w:val="00B9533E"/>
    <w:rsid w:val="00B95F0B"/>
    <w:rsid w:val="00B965D0"/>
    <w:rsid w:val="00B9748A"/>
    <w:rsid w:val="00BA00CF"/>
    <w:rsid w:val="00BA095A"/>
    <w:rsid w:val="00BA0EF3"/>
    <w:rsid w:val="00BA1B0D"/>
    <w:rsid w:val="00BA2AE4"/>
    <w:rsid w:val="00BA32ED"/>
    <w:rsid w:val="00BA3FC3"/>
    <w:rsid w:val="00BA4445"/>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71AC"/>
    <w:rsid w:val="00BB7B34"/>
    <w:rsid w:val="00BC2F7E"/>
    <w:rsid w:val="00BC4473"/>
    <w:rsid w:val="00BC44F3"/>
    <w:rsid w:val="00BC473B"/>
    <w:rsid w:val="00BC4A32"/>
    <w:rsid w:val="00BC4AF2"/>
    <w:rsid w:val="00BC4D5B"/>
    <w:rsid w:val="00BC4E52"/>
    <w:rsid w:val="00BC5136"/>
    <w:rsid w:val="00BC55AB"/>
    <w:rsid w:val="00BC663F"/>
    <w:rsid w:val="00BC7B06"/>
    <w:rsid w:val="00BC7C71"/>
    <w:rsid w:val="00BD1660"/>
    <w:rsid w:val="00BD1D18"/>
    <w:rsid w:val="00BD1E0B"/>
    <w:rsid w:val="00BD20AF"/>
    <w:rsid w:val="00BD2EBC"/>
    <w:rsid w:val="00BD4BC1"/>
    <w:rsid w:val="00BD4BDA"/>
    <w:rsid w:val="00BD4D93"/>
    <w:rsid w:val="00BD6C38"/>
    <w:rsid w:val="00BD7129"/>
    <w:rsid w:val="00BE066B"/>
    <w:rsid w:val="00BE13A8"/>
    <w:rsid w:val="00BE3FA0"/>
    <w:rsid w:val="00BE49A0"/>
    <w:rsid w:val="00BE5889"/>
    <w:rsid w:val="00BE5C67"/>
    <w:rsid w:val="00BE7114"/>
    <w:rsid w:val="00BF2722"/>
    <w:rsid w:val="00BF41E1"/>
    <w:rsid w:val="00BF465F"/>
    <w:rsid w:val="00BF47DF"/>
    <w:rsid w:val="00BF6A09"/>
    <w:rsid w:val="00BF6E2D"/>
    <w:rsid w:val="00C0258D"/>
    <w:rsid w:val="00C02A2C"/>
    <w:rsid w:val="00C02A45"/>
    <w:rsid w:val="00C02B29"/>
    <w:rsid w:val="00C02B75"/>
    <w:rsid w:val="00C031EE"/>
    <w:rsid w:val="00C03CEF"/>
    <w:rsid w:val="00C04B82"/>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C5C"/>
    <w:rsid w:val="00C20F3F"/>
    <w:rsid w:val="00C21034"/>
    <w:rsid w:val="00C216AF"/>
    <w:rsid w:val="00C22ACE"/>
    <w:rsid w:val="00C22DCC"/>
    <w:rsid w:val="00C251FE"/>
    <w:rsid w:val="00C2565E"/>
    <w:rsid w:val="00C26468"/>
    <w:rsid w:val="00C26BDE"/>
    <w:rsid w:val="00C275B8"/>
    <w:rsid w:val="00C31D4F"/>
    <w:rsid w:val="00C31E34"/>
    <w:rsid w:val="00C31E9B"/>
    <w:rsid w:val="00C31EF8"/>
    <w:rsid w:val="00C3212D"/>
    <w:rsid w:val="00C32290"/>
    <w:rsid w:val="00C325E5"/>
    <w:rsid w:val="00C33818"/>
    <w:rsid w:val="00C33A7F"/>
    <w:rsid w:val="00C33AE3"/>
    <w:rsid w:val="00C33FF9"/>
    <w:rsid w:val="00C34193"/>
    <w:rsid w:val="00C35292"/>
    <w:rsid w:val="00C35EED"/>
    <w:rsid w:val="00C362F5"/>
    <w:rsid w:val="00C364A9"/>
    <w:rsid w:val="00C3735B"/>
    <w:rsid w:val="00C37A3E"/>
    <w:rsid w:val="00C37DF5"/>
    <w:rsid w:val="00C4013D"/>
    <w:rsid w:val="00C40553"/>
    <w:rsid w:val="00C40FAD"/>
    <w:rsid w:val="00C43311"/>
    <w:rsid w:val="00C43D28"/>
    <w:rsid w:val="00C447DD"/>
    <w:rsid w:val="00C449EE"/>
    <w:rsid w:val="00C44B65"/>
    <w:rsid w:val="00C45D25"/>
    <w:rsid w:val="00C461FD"/>
    <w:rsid w:val="00C46678"/>
    <w:rsid w:val="00C47E58"/>
    <w:rsid w:val="00C508B3"/>
    <w:rsid w:val="00C51E05"/>
    <w:rsid w:val="00C523A4"/>
    <w:rsid w:val="00C5291E"/>
    <w:rsid w:val="00C52C12"/>
    <w:rsid w:val="00C54F6F"/>
    <w:rsid w:val="00C550A9"/>
    <w:rsid w:val="00C55B70"/>
    <w:rsid w:val="00C56881"/>
    <w:rsid w:val="00C57E7B"/>
    <w:rsid w:val="00C610F9"/>
    <w:rsid w:val="00C629D7"/>
    <w:rsid w:val="00C65E09"/>
    <w:rsid w:val="00C66F8A"/>
    <w:rsid w:val="00C6787F"/>
    <w:rsid w:val="00C702FF"/>
    <w:rsid w:val="00C70301"/>
    <w:rsid w:val="00C71258"/>
    <w:rsid w:val="00C71976"/>
    <w:rsid w:val="00C720BD"/>
    <w:rsid w:val="00C73EB0"/>
    <w:rsid w:val="00C73EC1"/>
    <w:rsid w:val="00C73F02"/>
    <w:rsid w:val="00C74073"/>
    <w:rsid w:val="00C74430"/>
    <w:rsid w:val="00C76644"/>
    <w:rsid w:val="00C7752E"/>
    <w:rsid w:val="00C77A43"/>
    <w:rsid w:val="00C80038"/>
    <w:rsid w:val="00C8177F"/>
    <w:rsid w:val="00C83BC4"/>
    <w:rsid w:val="00C83C8C"/>
    <w:rsid w:val="00C84AAC"/>
    <w:rsid w:val="00C85BFE"/>
    <w:rsid w:val="00C87138"/>
    <w:rsid w:val="00C87D67"/>
    <w:rsid w:val="00C902F9"/>
    <w:rsid w:val="00C90AFA"/>
    <w:rsid w:val="00C921FD"/>
    <w:rsid w:val="00C92253"/>
    <w:rsid w:val="00C929DF"/>
    <w:rsid w:val="00C92E71"/>
    <w:rsid w:val="00C9479B"/>
    <w:rsid w:val="00C948B2"/>
    <w:rsid w:val="00C94A85"/>
    <w:rsid w:val="00C95BC1"/>
    <w:rsid w:val="00C95F3D"/>
    <w:rsid w:val="00C96326"/>
    <w:rsid w:val="00C9644A"/>
    <w:rsid w:val="00C96459"/>
    <w:rsid w:val="00C96E40"/>
    <w:rsid w:val="00C96EFD"/>
    <w:rsid w:val="00C9743E"/>
    <w:rsid w:val="00CA126A"/>
    <w:rsid w:val="00CA1349"/>
    <w:rsid w:val="00CA3AA8"/>
    <w:rsid w:val="00CA3AAA"/>
    <w:rsid w:val="00CA3C28"/>
    <w:rsid w:val="00CA3EE6"/>
    <w:rsid w:val="00CA4B5F"/>
    <w:rsid w:val="00CA6C93"/>
    <w:rsid w:val="00CB05E0"/>
    <w:rsid w:val="00CB0A3D"/>
    <w:rsid w:val="00CB11A6"/>
    <w:rsid w:val="00CB2C96"/>
    <w:rsid w:val="00CB3F17"/>
    <w:rsid w:val="00CB3F9F"/>
    <w:rsid w:val="00CB56C1"/>
    <w:rsid w:val="00CB5A35"/>
    <w:rsid w:val="00CB6F30"/>
    <w:rsid w:val="00CB7DD1"/>
    <w:rsid w:val="00CC0178"/>
    <w:rsid w:val="00CC0A19"/>
    <w:rsid w:val="00CC0A2A"/>
    <w:rsid w:val="00CC19D5"/>
    <w:rsid w:val="00CC1AFA"/>
    <w:rsid w:val="00CC20D3"/>
    <w:rsid w:val="00CC23CD"/>
    <w:rsid w:val="00CC2933"/>
    <w:rsid w:val="00CC2C6D"/>
    <w:rsid w:val="00CC2ECD"/>
    <w:rsid w:val="00CC2FA4"/>
    <w:rsid w:val="00CC45D3"/>
    <w:rsid w:val="00CC46C0"/>
    <w:rsid w:val="00CC4F6A"/>
    <w:rsid w:val="00CC4F97"/>
    <w:rsid w:val="00CC71A7"/>
    <w:rsid w:val="00CC72CB"/>
    <w:rsid w:val="00CC7349"/>
    <w:rsid w:val="00CC788D"/>
    <w:rsid w:val="00CD013A"/>
    <w:rsid w:val="00CD01AD"/>
    <w:rsid w:val="00CD0896"/>
    <w:rsid w:val="00CD1DBA"/>
    <w:rsid w:val="00CD3BA6"/>
    <w:rsid w:val="00CD50FB"/>
    <w:rsid w:val="00CD522C"/>
    <w:rsid w:val="00CD5423"/>
    <w:rsid w:val="00CD7144"/>
    <w:rsid w:val="00CD74D3"/>
    <w:rsid w:val="00CE1F01"/>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9A8"/>
    <w:rsid w:val="00CF3D15"/>
    <w:rsid w:val="00CF3FE6"/>
    <w:rsid w:val="00CF5082"/>
    <w:rsid w:val="00CF50A1"/>
    <w:rsid w:val="00CF53EE"/>
    <w:rsid w:val="00CF5BAA"/>
    <w:rsid w:val="00CF68A0"/>
    <w:rsid w:val="00D00CF2"/>
    <w:rsid w:val="00D00E19"/>
    <w:rsid w:val="00D0116F"/>
    <w:rsid w:val="00D03A12"/>
    <w:rsid w:val="00D06F35"/>
    <w:rsid w:val="00D07014"/>
    <w:rsid w:val="00D07B82"/>
    <w:rsid w:val="00D100E4"/>
    <w:rsid w:val="00D10900"/>
    <w:rsid w:val="00D10B7B"/>
    <w:rsid w:val="00D1183B"/>
    <w:rsid w:val="00D11AA6"/>
    <w:rsid w:val="00D15D2E"/>
    <w:rsid w:val="00D160B4"/>
    <w:rsid w:val="00D17AEC"/>
    <w:rsid w:val="00D20905"/>
    <w:rsid w:val="00D20F76"/>
    <w:rsid w:val="00D22D51"/>
    <w:rsid w:val="00D2319A"/>
    <w:rsid w:val="00D24194"/>
    <w:rsid w:val="00D246E2"/>
    <w:rsid w:val="00D2538B"/>
    <w:rsid w:val="00D25F1F"/>
    <w:rsid w:val="00D25FC1"/>
    <w:rsid w:val="00D26EBC"/>
    <w:rsid w:val="00D26FF6"/>
    <w:rsid w:val="00D27870"/>
    <w:rsid w:val="00D305BC"/>
    <w:rsid w:val="00D30AD8"/>
    <w:rsid w:val="00D311C2"/>
    <w:rsid w:val="00D3139F"/>
    <w:rsid w:val="00D31864"/>
    <w:rsid w:val="00D318B7"/>
    <w:rsid w:val="00D32772"/>
    <w:rsid w:val="00D34548"/>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599"/>
    <w:rsid w:val="00D4782B"/>
    <w:rsid w:val="00D50B80"/>
    <w:rsid w:val="00D55665"/>
    <w:rsid w:val="00D55AEB"/>
    <w:rsid w:val="00D56006"/>
    <w:rsid w:val="00D563F1"/>
    <w:rsid w:val="00D57724"/>
    <w:rsid w:val="00D5799C"/>
    <w:rsid w:val="00D57D71"/>
    <w:rsid w:val="00D62FB0"/>
    <w:rsid w:val="00D63F0A"/>
    <w:rsid w:val="00D63FDF"/>
    <w:rsid w:val="00D66251"/>
    <w:rsid w:val="00D6665C"/>
    <w:rsid w:val="00D7041B"/>
    <w:rsid w:val="00D70D58"/>
    <w:rsid w:val="00D71387"/>
    <w:rsid w:val="00D72802"/>
    <w:rsid w:val="00D7342D"/>
    <w:rsid w:val="00D75361"/>
    <w:rsid w:val="00D755E1"/>
    <w:rsid w:val="00D7649D"/>
    <w:rsid w:val="00D768A4"/>
    <w:rsid w:val="00D76B7C"/>
    <w:rsid w:val="00D80706"/>
    <w:rsid w:val="00D81F5F"/>
    <w:rsid w:val="00D8248B"/>
    <w:rsid w:val="00D82570"/>
    <w:rsid w:val="00D83E23"/>
    <w:rsid w:val="00D84D00"/>
    <w:rsid w:val="00D877F3"/>
    <w:rsid w:val="00D90087"/>
    <w:rsid w:val="00D90AE7"/>
    <w:rsid w:val="00D917E8"/>
    <w:rsid w:val="00D92A43"/>
    <w:rsid w:val="00D92E4A"/>
    <w:rsid w:val="00D93F88"/>
    <w:rsid w:val="00D94F03"/>
    <w:rsid w:val="00D9649B"/>
    <w:rsid w:val="00D96529"/>
    <w:rsid w:val="00D970FF"/>
    <w:rsid w:val="00D97DD1"/>
    <w:rsid w:val="00DA07CC"/>
    <w:rsid w:val="00DA0AEB"/>
    <w:rsid w:val="00DA1520"/>
    <w:rsid w:val="00DA26E0"/>
    <w:rsid w:val="00DA3CC2"/>
    <w:rsid w:val="00DA4421"/>
    <w:rsid w:val="00DA443E"/>
    <w:rsid w:val="00DA4A48"/>
    <w:rsid w:val="00DA5B78"/>
    <w:rsid w:val="00DA614E"/>
    <w:rsid w:val="00DA62C8"/>
    <w:rsid w:val="00DA6363"/>
    <w:rsid w:val="00DA6C57"/>
    <w:rsid w:val="00DB022E"/>
    <w:rsid w:val="00DB0792"/>
    <w:rsid w:val="00DB0E8B"/>
    <w:rsid w:val="00DB1B12"/>
    <w:rsid w:val="00DB1BEC"/>
    <w:rsid w:val="00DB1E8A"/>
    <w:rsid w:val="00DB2D77"/>
    <w:rsid w:val="00DB3195"/>
    <w:rsid w:val="00DB34F2"/>
    <w:rsid w:val="00DB4073"/>
    <w:rsid w:val="00DB42CF"/>
    <w:rsid w:val="00DB55C3"/>
    <w:rsid w:val="00DB56D9"/>
    <w:rsid w:val="00DB5962"/>
    <w:rsid w:val="00DB5EA5"/>
    <w:rsid w:val="00DB5FB3"/>
    <w:rsid w:val="00DB77D7"/>
    <w:rsid w:val="00DC00B3"/>
    <w:rsid w:val="00DC108A"/>
    <w:rsid w:val="00DC1624"/>
    <w:rsid w:val="00DC2058"/>
    <w:rsid w:val="00DC2688"/>
    <w:rsid w:val="00DC29DA"/>
    <w:rsid w:val="00DC3CCB"/>
    <w:rsid w:val="00DC45C8"/>
    <w:rsid w:val="00DC4669"/>
    <w:rsid w:val="00DC50E3"/>
    <w:rsid w:val="00DC52D1"/>
    <w:rsid w:val="00DC6298"/>
    <w:rsid w:val="00DC764F"/>
    <w:rsid w:val="00DC76FD"/>
    <w:rsid w:val="00DC7AF3"/>
    <w:rsid w:val="00DD092A"/>
    <w:rsid w:val="00DD0B74"/>
    <w:rsid w:val="00DD0BF9"/>
    <w:rsid w:val="00DD1198"/>
    <w:rsid w:val="00DD1376"/>
    <w:rsid w:val="00DD197F"/>
    <w:rsid w:val="00DD2ABB"/>
    <w:rsid w:val="00DD3D40"/>
    <w:rsid w:val="00DD3E7A"/>
    <w:rsid w:val="00DD5743"/>
    <w:rsid w:val="00DD5D01"/>
    <w:rsid w:val="00DD7299"/>
    <w:rsid w:val="00DD743F"/>
    <w:rsid w:val="00DE0E99"/>
    <w:rsid w:val="00DE22A7"/>
    <w:rsid w:val="00DE3A0B"/>
    <w:rsid w:val="00DE65C9"/>
    <w:rsid w:val="00DE65FA"/>
    <w:rsid w:val="00DE6CA8"/>
    <w:rsid w:val="00DE7338"/>
    <w:rsid w:val="00DE7701"/>
    <w:rsid w:val="00DF0652"/>
    <w:rsid w:val="00DF1073"/>
    <w:rsid w:val="00DF1AE5"/>
    <w:rsid w:val="00DF2452"/>
    <w:rsid w:val="00DF3914"/>
    <w:rsid w:val="00DF45BF"/>
    <w:rsid w:val="00DF5017"/>
    <w:rsid w:val="00DF50B6"/>
    <w:rsid w:val="00DF6090"/>
    <w:rsid w:val="00DF6101"/>
    <w:rsid w:val="00DF75BE"/>
    <w:rsid w:val="00DF7814"/>
    <w:rsid w:val="00DF7AE4"/>
    <w:rsid w:val="00E00DAA"/>
    <w:rsid w:val="00E01088"/>
    <w:rsid w:val="00E01DCA"/>
    <w:rsid w:val="00E03AD5"/>
    <w:rsid w:val="00E03EC6"/>
    <w:rsid w:val="00E04C93"/>
    <w:rsid w:val="00E0518D"/>
    <w:rsid w:val="00E05FDC"/>
    <w:rsid w:val="00E0621B"/>
    <w:rsid w:val="00E06296"/>
    <w:rsid w:val="00E0660B"/>
    <w:rsid w:val="00E0690D"/>
    <w:rsid w:val="00E06A94"/>
    <w:rsid w:val="00E06DA2"/>
    <w:rsid w:val="00E06FE8"/>
    <w:rsid w:val="00E10A2C"/>
    <w:rsid w:val="00E114EC"/>
    <w:rsid w:val="00E1161E"/>
    <w:rsid w:val="00E12E0C"/>
    <w:rsid w:val="00E14294"/>
    <w:rsid w:val="00E14FC6"/>
    <w:rsid w:val="00E15045"/>
    <w:rsid w:val="00E1594A"/>
    <w:rsid w:val="00E15B8B"/>
    <w:rsid w:val="00E16984"/>
    <w:rsid w:val="00E172D3"/>
    <w:rsid w:val="00E1786B"/>
    <w:rsid w:val="00E200BD"/>
    <w:rsid w:val="00E21EE9"/>
    <w:rsid w:val="00E22B8B"/>
    <w:rsid w:val="00E22F69"/>
    <w:rsid w:val="00E23C9C"/>
    <w:rsid w:val="00E243AE"/>
    <w:rsid w:val="00E2492B"/>
    <w:rsid w:val="00E254F6"/>
    <w:rsid w:val="00E25AE4"/>
    <w:rsid w:val="00E25C4D"/>
    <w:rsid w:val="00E260EF"/>
    <w:rsid w:val="00E278B9"/>
    <w:rsid w:val="00E301F2"/>
    <w:rsid w:val="00E305E8"/>
    <w:rsid w:val="00E32F5E"/>
    <w:rsid w:val="00E337D9"/>
    <w:rsid w:val="00E339A6"/>
    <w:rsid w:val="00E33FA2"/>
    <w:rsid w:val="00E3444A"/>
    <w:rsid w:val="00E3511E"/>
    <w:rsid w:val="00E353D8"/>
    <w:rsid w:val="00E35529"/>
    <w:rsid w:val="00E357FD"/>
    <w:rsid w:val="00E35C8B"/>
    <w:rsid w:val="00E36514"/>
    <w:rsid w:val="00E36983"/>
    <w:rsid w:val="00E37D55"/>
    <w:rsid w:val="00E37D68"/>
    <w:rsid w:val="00E40A9A"/>
    <w:rsid w:val="00E41229"/>
    <w:rsid w:val="00E41380"/>
    <w:rsid w:val="00E41993"/>
    <w:rsid w:val="00E41C2A"/>
    <w:rsid w:val="00E42295"/>
    <w:rsid w:val="00E4251A"/>
    <w:rsid w:val="00E42A8F"/>
    <w:rsid w:val="00E44B2C"/>
    <w:rsid w:val="00E44E6F"/>
    <w:rsid w:val="00E45B72"/>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2BA"/>
    <w:rsid w:val="00E6166C"/>
    <w:rsid w:val="00E62D50"/>
    <w:rsid w:val="00E62F92"/>
    <w:rsid w:val="00E63342"/>
    <w:rsid w:val="00E6348D"/>
    <w:rsid w:val="00E63F39"/>
    <w:rsid w:val="00E65384"/>
    <w:rsid w:val="00E65B2D"/>
    <w:rsid w:val="00E65E27"/>
    <w:rsid w:val="00E66029"/>
    <w:rsid w:val="00E66BDD"/>
    <w:rsid w:val="00E675E2"/>
    <w:rsid w:val="00E676EF"/>
    <w:rsid w:val="00E67B12"/>
    <w:rsid w:val="00E67B29"/>
    <w:rsid w:val="00E7006A"/>
    <w:rsid w:val="00E72019"/>
    <w:rsid w:val="00E72DF2"/>
    <w:rsid w:val="00E72E28"/>
    <w:rsid w:val="00E7331A"/>
    <w:rsid w:val="00E74631"/>
    <w:rsid w:val="00E748A0"/>
    <w:rsid w:val="00E75711"/>
    <w:rsid w:val="00E77A8F"/>
    <w:rsid w:val="00E77A93"/>
    <w:rsid w:val="00E80513"/>
    <w:rsid w:val="00E807AC"/>
    <w:rsid w:val="00E808CE"/>
    <w:rsid w:val="00E8164C"/>
    <w:rsid w:val="00E82900"/>
    <w:rsid w:val="00E82D13"/>
    <w:rsid w:val="00E82FE1"/>
    <w:rsid w:val="00E8341A"/>
    <w:rsid w:val="00E83484"/>
    <w:rsid w:val="00E83E44"/>
    <w:rsid w:val="00E84726"/>
    <w:rsid w:val="00E84BBC"/>
    <w:rsid w:val="00E856D9"/>
    <w:rsid w:val="00E9257D"/>
    <w:rsid w:val="00E92746"/>
    <w:rsid w:val="00E92747"/>
    <w:rsid w:val="00E93345"/>
    <w:rsid w:val="00E943B2"/>
    <w:rsid w:val="00E948FC"/>
    <w:rsid w:val="00E94B8B"/>
    <w:rsid w:val="00E965F0"/>
    <w:rsid w:val="00E96D5E"/>
    <w:rsid w:val="00EA0AD4"/>
    <w:rsid w:val="00EA0CFC"/>
    <w:rsid w:val="00EA10F5"/>
    <w:rsid w:val="00EA2125"/>
    <w:rsid w:val="00EA21F5"/>
    <w:rsid w:val="00EA28FD"/>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7003"/>
    <w:rsid w:val="00EB7E17"/>
    <w:rsid w:val="00EC01C9"/>
    <w:rsid w:val="00EC0FB1"/>
    <w:rsid w:val="00EC14DF"/>
    <w:rsid w:val="00EC17B7"/>
    <w:rsid w:val="00EC19F3"/>
    <w:rsid w:val="00EC41CB"/>
    <w:rsid w:val="00EC4BD4"/>
    <w:rsid w:val="00EC573A"/>
    <w:rsid w:val="00EC6A05"/>
    <w:rsid w:val="00EC6F80"/>
    <w:rsid w:val="00ED10CB"/>
    <w:rsid w:val="00ED1EB2"/>
    <w:rsid w:val="00ED2932"/>
    <w:rsid w:val="00ED31F7"/>
    <w:rsid w:val="00ED48C8"/>
    <w:rsid w:val="00ED4AF6"/>
    <w:rsid w:val="00ED4E85"/>
    <w:rsid w:val="00ED5001"/>
    <w:rsid w:val="00ED64D5"/>
    <w:rsid w:val="00ED6E4F"/>
    <w:rsid w:val="00ED70AE"/>
    <w:rsid w:val="00EE0601"/>
    <w:rsid w:val="00EE0FD2"/>
    <w:rsid w:val="00EE1387"/>
    <w:rsid w:val="00EE1483"/>
    <w:rsid w:val="00EE2B90"/>
    <w:rsid w:val="00EE2C2D"/>
    <w:rsid w:val="00EE2ECA"/>
    <w:rsid w:val="00EE2F76"/>
    <w:rsid w:val="00EE2FC6"/>
    <w:rsid w:val="00EE33FE"/>
    <w:rsid w:val="00EE4AD3"/>
    <w:rsid w:val="00EE4CB0"/>
    <w:rsid w:val="00EE50D2"/>
    <w:rsid w:val="00EE53F5"/>
    <w:rsid w:val="00EE6723"/>
    <w:rsid w:val="00EE682C"/>
    <w:rsid w:val="00EE6D85"/>
    <w:rsid w:val="00EE75BB"/>
    <w:rsid w:val="00EE7C53"/>
    <w:rsid w:val="00EF1795"/>
    <w:rsid w:val="00EF267B"/>
    <w:rsid w:val="00EF2B3D"/>
    <w:rsid w:val="00EF3E10"/>
    <w:rsid w:val="00EF4FC1"/>
    <w:rsid w:val="00EF63D6"/>
    <w:rsid w:val="00EF66F0"/>
    <w:rsid w:val="00EF7029"/>
    <w:rsid w:val="00EF7472"/>
    <w:rsid w:val="00EF78B9"/>
    <w:rsid w:val="00EF7EBE"/>
    <w:rsid w:val="00F011C4"/>
    <w:rsid w:val="00F01208"/>
    <w:rsid w:val="00F017C3"/>
    <w:rsid w:val="00F02C81"/>
    <w:rsid w:val="00F0345B"/>
    <w:rsid w:val="00F0409C"/>
    <w:rsid w:val="00F04F60"/>
    <w:rsid w:val="00F05010"/>
    <w:rsid w:val="00F073A8"/>
    <w:rsid w:val="00F07E68"/>
    <w:rsid w:val="00F104D9"/>
    <w:rsid w:val="00F10562"/>
    <w:rsid w:val="00F11BA8"/>
    <w:rsid w:val="00F12A59"/>
    <w:rsid w:val="00F12F4D"/>
    <w:rsid w:val="00F1429B"/>
    <w:rsid w:val="00F143A1"/>
    <w:rsid w:val="00F14495"/>
    <w:rsid w:val="00F15214"/>
    <w:rsid w:val="00F1544C"/>
    <w:rsid w:val="00F15C3F"/>
    <w:rsid w:val="00F15E8B"/>
    <w:rsid w:val="00F16554"/>
    <w:rsid w:val="00F1784E"/>
    <w:rsid w:val="00F178E6"/>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26B60"/>
    <w:rsid w:val="00F30798"/>
    <w:rsid w:val="00F318C3"/>
    <w:rsid w:val="00F31E06"/>
    <w:rsid w:val="00F32194"/>
    <w:rsid w:val="00F3259F"/>
    <w:rsid w:val="00F32859"/>
    <w:rsid w:val="00F33B18"/>
    <w:rsid w:val="00F34608"/>
    <w:rsid w:val="00F346A1"/>
    <w:rsid w:val="00F361FA"/>
    <w:rsid w:val="00F36888"/>
    <w:rsid w:val="00F36B3D"/>
    <w:rsid w:val="00F36BCA"/>
    <w:rsid w:val="00F36CB5"/>
    <w:rsid w:val="00F36EC5"/>
    <w:rsid w:val="00F371F3"/>
    <w:rsid w:val="00F37376"/>
    <w:rsid w:val="00F37B5A"/>
    <w:rsid w:val="00F40623"/>
    <w:rsid w:val="00F415D6"/>
    <w:rsid w:val="00F41E4B"/>
    <w:rsid w:val="00F42F47"/>
    <w:rsid w:val="00F44108"/>
    <w:rsid w:val="00F4418D"/>
    <w:rsid w:val="00F441BA"/>
    <w:rsid w:val="00F46408"/>
    <w:rsid w:val="00F46EC9"/>
    <w:rsid w:val="00F47F68"/>
    <w:rsid w:val="00F50540"/>
    <w:rsid w:val="00F51014"/>
    <w:rsid w:val="00F512C7"/>
    <w:rsid w:val="00F51D63"/>
    <w:rsid w:val="00F5208E"/>
    <w:rsid w:val="00F53105"/>
    <w:rsid w:val="00F542E2"/>
    <w:rsid w:val="00F54753"/>
    <w:rsid w:val="00F54A92"/>
    <w:rsid w:val="00F5681C"/>
    <w:rsid w:val="00F56BD4"/>
    <w:rsid w:val="00F57EDD"/>
    <w:rsid w:val="00F57F92"/>
    <w:rsid w:val="00F605A2"/>
    <w:rsid w:val="00F62735"/>
    <w:rsid w:val="00F633D9"/>
    <w:rsid w:val="00F64303"/>
    <w:rsid w:val="00F64330"/>
    <w:rsid w:val="00F64A8E"/>
    <w:rsid w:val="00F65BE8"/>
    <w:rsid w:val="00F66B39"/>
    <w:rsid w:val="00F66E21"/>
    <w:rsid w:val="00F67670"/>
    <w:rsid w:val="00F6796E"/>
    <w:rsid w:val="00F67DD5"/>
    <w:rsid w:val="00F718A6"/>
    <w:rsid w:val="00F7226D"/>
    <w:rsid w:val="00F724E3"/>
    <w:rsid w:val="00F73232"/>
    <w:rsid w:val="00F73A0E"/>
    <w:rsid w:val="00F742CF"/>
    <w:rsid w:val="00F76D77"/>
    <w:rsid w:val="00F80335"/>
    <w:rsid w:val="00F809D2"/>
    <w:rsid w:val="00F81185"/>
    <w:rsid w:val="00F8133E"/>
    <w:rsid w:val="00F82349"/>
    <w:rsid w:val="00F82496"/>
    <w:rsid w:val="00F82A8D"/>
    <w:rsid w:val="00F84950"/>
    <w:rsid w:val="00F84F6F"/>
    <w:rsid w:val="00F87646"/>
    <w:rsid w:val="00F900F7"/>
    <w:rsid w:val="00F907B4"/>
    <w:rsid w:val="00F9235E"/>
    <w:rsid w:val="00F92E8F"/>
    <w:rsid w:val="00F93DC1"/>
    <w:rsid w:val="00F94266"/>
    <w:rsid w:val="00F94ABC"/>
    <w:rsid w:val="00F96203"/>
    <w:rsid w:val="00FA00D9"/>
    <w:rsid w:val="00FA0C13"/>
    <w:rsid w:val="00FA24C5"/>
    <w:rsid w:val="00FA2F97"/>
    <w:rsid w:val="00FA3BCC"/>
    <w:rsid w:val="00FA3E58"/>
    <w:rsid w:val="00FA5BC4"/>
    <w:rsid w:val="00FA6FEB"/>
    <w:rsid w:val="00FB0CD9"/>
    <w:rsid w:val="00FB184D"/>
    <w:rsid w:val="00FB1EE1"/>
    <w:rsid w:val="00FB3BE1"/>
    <w:rsid w:val="00FB3CCA"/>
    <w:rsid w:val="00FB4EE9"/>
    <w:rsid w:val="00FB6388"/>
    <w:rsid w:val="00FB79CD"/>
    <w:rsid w:val="00FC058D"/>
    <w:rsid w:val="00FC17E3"/>
    <w:rsid w:val="00FC17FA"/>
    <w:rsid w:val="00FC18C8"/>
    <w:rsid w:val="00FC1946"/>
    <w:rsid w:val="00FC1F5D"/>
    <w:rsid w:val="00FC25F7"/>
    <w:rsid w:val="00FC26BF"/>
    <w:rsid w:val="00FC275F"/>
    <w:rsid w:val="00FC28A4"/>
    <w:rsid w:val="00FC2AF4"/>
    <w:rsid w:val="00FC3287"/>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797B"/>
    <w:rsid w:val="00FD7F40"/>
    <w:rsid w:val="00FE1075"/>
    <w:rsid w:val="00FE25DF"/>
    <w:rsid w:val="00FE2755"/>
    <w:rsid w:val="00FE29B3"/>
    <w:rsid w:val="00FE349B"/>
    <w:rsid w:val="00FE35D2"/>
    <w:rsid w:val="00FE3AA0"/>
    <w:rsid w:val="00FE494A"/>
    <w:rsid w:val="00FE5035"/>
    <w:rsid w:val="00FE5802"/>
    <w:rsid w:val="00FE5F05"/>
    <w:rsid w:val="00FE63EF"/>
    <w:rsid w:val="00FE675A"/>
    <w:rsid w:val="00FE70ED"/>
    <w:rsid w:val="00FF04F9"/>
    <w:rsid w:val="00FF060E"/>
    <w:rsid w:val="00FF17A2"/>
    <w:rsid w:val="00FF1C96"/>
    <w:rsid w:val="00FF31E1"/>
    <w:rsid w:val="00FF46BD"/>
    <w:rsid w:val="00FF6318"/>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6D4D"/>
    <w:pPr>
      <w:spacing w:after="200" w:line="276" w:lineRule="auto"/>
      <w:contextualSpacing/>
    </w:pPr>
    <w:rPr>
      <w:sz w:val="22"/>
      <w:szCs w:val="22"/>
      <w:lang w:val="en-US" w:eastAsia="en-US"/>
    </w:rPr>
  </w:style>
  <w:style w:type="paragraph" w:styleId="Heading1">
    <w:name w:val="heading 1"/>
    <w:basedOn w:val="Normal"/>
    <w:next w:val="Parrafonormal"/>
    <w:link w:val="Heading1Char"/>
    <w:uiPriority w:val="99"/>
    <w:qFormat/>
    <w:rsid w:val="000E1289"/>
    <w:pPr>
      <w:keepNext/>
      <w:numPr>
        <w:numId w:val="30"/>
      </w:numPr>
      <w:pBdr>
        <w:bottom w:val="single" w:sz="4" w:space="1" w:color="990000"/>
      </w:pBdr>
      <w:spacing w:before="360" w:after="360"/>
      <w:outlineLvl w:val="0"/>
    </w:pPr>
    <w:rPr>
      <w:rFonts w:ascii="Cambria" w:eastAsia="Times New Roman" w:hAnsi="Cambria"/>
      <w:bCs/>
      <w:smallCaps/>
      <w:sz w:val="28"/>
      <w:szCs w:val="26"/>
    </w:rPr>
  </w:style>
  <w:style w:type="paragraph" w:styleId="Heading2">
    <w:name w:val="heading 2"/>
    <w:basedOn w:val="Normal"/>
    <w:next w:val="Parrafonormal"/>
    <w:link w:val="Heading2Char"/>
    <w:uiPriority w:val="99"/>
    <w:qFormat/>
    <w:rsid w:val="00CF39A8"/>
    <w:pPr>
      <w:keepNext/>
      <w:numPr>
        <w:ilvl w:val="1"/>
        <w:numId w:val="30"/>
      </w:numPr>
      <w:spacing w:before="240" w:after="240"/>
      <w:outlineLvl w:val="1"/>
    </w:pPr>
    <w:rPr>
      <w:rFonts w:ascii="Cambria" w:eastAsia="Times New Roman" w:hAnsi="Cambria"/>
      <w:b/>
      <w:bCs/>
      <w:i/>
      <w:sz w:val="24"/>
    </w:rPr>
  </w:style>
  <w:style w:type="paragraph" w:styleId="Heading3">
    <w:name w:val="heading 3"/>
    <w:basedOn w:val="Normal"/>
    <w:next w:val="Parrafonormal"/>
    <w:link w:val="Heading3Char"/>
    <w:uiPriority w:val="99"/>
    <w:qFormat/>
    <w:rsid w:val="000E1289"/>
    <w:pPr>
      <w:keepNext/>
      <w:numPr>
        <w:ilvl w:val="2"/>
        <w:numId w:val="30"/>
      </w:numPr>
      <w:spacing w:before="120" w:after="120"/>
      <w:outlineLvl w:val="2"/>
    </w:pPr>
    <w:rPr>
      <w:rFonts w:ascii="Cambria" w:eastAsia="Times New Roman" w:hAnsi="Cambria"/>
      <w:bCs/>
      <w:i/>
      <w:iCs/>
      <w:color w:val="990000"/>
    </w:rPr>
  </w:style>
  <w:style w:type="paragraph" w:styleId="Heading4">
    <w:name w:val="heading 4"/>
    <w:basedOn w:val="Normal"/>
    <w:next w:val="Parrafonormal"/>
    <w:link w:val="Heading4Char"/>
    <w:uiPriority w:val="99"/>
    <w:qFormat/>
    <w:rsid w:val="00075E37"/>
    <w:pPr>
      <w:keepNext/>
      <w:numPr>
        <w:ilvl w:val="3"/>
        <w:numId w:val="30"/>
      </w:numPr>
      <w:spacing w:before="120" w:after="120" w:line="240" w:lineRule="auto"/>
      <w:outlineLvl w:val="3"/>
    </w:pPr>
    <w:rPr>
      <w:rFonts w:ascii="Cambria" w:eastAsia="Times New Roman" w:hAnsi="Cambria"/>
      <w:i/>
    </w:rPr>
  </w:style>
  <w:style w:type="paragraph" w:styleId="Heading5">
    <w:name w:val="heading 5"/>
    <w:basedOn w:val="Normal"/>
    <w:next w:val="Parrafonormal"/>
    <w:link w:val="Heading5Char"/>
    <w:uiPriority w:val="99"/>
    <w:semiHidden/>
    <w:qFormat/>
    <w:rsid w:val="000E1289"/>
    <w:pPr>
      <w:keepNext/>
      <w:keepLines/>
      <w:numPr>
        <w:ilvl w:val="4"/>
        <w:numId w:val="30"/>
      </w:numPr>
      <w:spacing w:before="200" w:after="0"/>
      <w:outlineLvl w:val="4"/>
    </w:pPr>
    <w:rPr>
      <w:rFonts w:ascii="Cambria" w:eastAsia="Times New Roman" w:hAnsi="Cambria"/>
      <w:b/>
      <w:sz w:val="20"/>
      <w:szCs w:val="20"/>
    </w:rPr>
  </w:style>
  <w:style w:type="paragraph" w:styleId="Heading6">
    <w:name w:val="heading 6"/>
    <w:basedOn w:val="Normal"/>
    <w:next w:val="Normal"/>
    <w:link w:val="Heading6Char"/>
    <w:uiPriority w:val="99"/>
    <w:semiHidden/>
    <w:qFormat/>
    <w:rsid w:val="00A066E2"/>
    <w:pPr>
      <w:keepNext/>
      <w:keepLines/>
      <w:numPr>
        <w:ilvl w:val="5"/>
        <w:numId w:val="3"/>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A066E2"/>
    <w:pPr>
      <w:keepNext/>
      <w:keepLines/>
      <w:numPr>
        <w:ilvl w:val="6"/>
        <w:numId w:val="3"/>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A066E2"/>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A066E2"/>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E1289"/>
    <w:rPr>
      <w:rFonts w:ascii="Cambria" w:eastAsia="Times New Roman" w:hAnsi="Cambria"/>
      <w:bCs/>
      <w:smallCaps/>
      <w:sz w:val="28"/>
      <w:szCs w:val="26"/>
      <w:lang w:val="en-US" w:eastAsia="en-US"/>
    </w:rPr>
  </w:style>
  <w:style w:type="character" w:customStyle="1" w:styleId="Heading2Char">
    <w:name w:val="Heading 2 Char"/>
    <w:link w:val="Heading2"/>
    <w:uiPriority w:val="99"/>
    <w:locked/>
    <w:rsid w:val="00CF39A8"/>
    <w:rPr>
      <w:rFonts w:ascii="Cambria" w:eastAsia="Times New Roman" w:hAnsi="Cambria"/>
      <w:b/>
      <w:bCs/>
      <w:i/>
      <w:sz w:val="24"/>
      <w:szCs w:val="22"/>
      <w:lang w:val="en-US" w:eastAsia="en-US"/>
    </w:rPr>
  </w:style>
  <w:style w:type="character" w:customStyle="1" w:styleId="Heading3Char">
    <w:name w:val="Heading 3 Char"/>
    <w:link w:val="Heading3"/>
    <w:uiPriority w:val="99"/>
    <w:locked/>
    <w:rsid w:val="000E1289"/>
    <w:rPr>
      <w:rFonts w:ascii="Cambria" w:eastAsia="Times New Roman" w:hAnsi="Cambria"/>
      <w:bCs/>
      <w:i/>
      <w:iCs/>
      <w:color w:val="990000"/>
      <w:sz w:val="22"/>
      <w:szCs w:val="22"/>
      <w:lang w:val="en-US" w:eastAsia="en-US"/>
    </w:rPr>
  </w:style>
  <w:style w:type="character" w:customStyle="1" w:styleId="Heading4Char">
    <w:name w:val="Heading 4 Char"/>
    <w:link w:val="Heading4"/>
    <w:uiPriority w:val="99"/>
    <w:locked/>
    <w:rsid w:val="00075E37"/>
    <w:rPr>
      <w:rFonts w:ascii="Cambria" w:eastAsia="Times New Roman" w:hAnsi="Cambria"/>
      <w:i/>
      <w:sz w:val="22"/>
      <w:szCs w:val="22"/>
      <w:lang w:val="en-US" w:eastAsia="en-US"/>
    </w:rPr>
  </w:style>
  <w:style w:type="character" w:customStyle="1" w:styleId="Heading5Char">
    <w:name w:val="Heading 5 Char"/>
    <w:link w:val="Heading5"/>
    <w:uiPriority w:val="99"/>
    <w:semiHidden/>
    <w:locked/>
    <w:rsid w:val="0044703F"/>
    <w:rPr>
      <w:rFonts w:ascii="Cambria" w:eastAsia="Times New Roman" w:hAnsi="Cambria"/>
      <w:b/>
      <w:lang w:val="en-US" w:eastAsia="en-US"/>
    </w:rPr>
  </w:style>
  <w:style w:type="character" w:customStyle="1" w:styleId="Heading6Char">
    <w:name w:val="Heading 6 Char"/>
    <w:link w:val="Heading6"/>
    <w:uiPriority w:val="99"/>
    <w:semiHidden/>
    <w:locked/>
    <w:rsid w:val="00951FB8"/>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951FB8"/>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951FB8"/>
    <w:rPr>
      <w:rFonts w:ascii="Cambria" w:eastAsia="Times New Roman" w:hAnsi="Cambria"/>
      <w:color w:val="404040"/>
      <w:lang w:val="en-US" w:eastAsia="en-US"/>
    </w:rPr>
  </w:style>
  <w:style w:type="character" w:customStyle="1" w:styleId="Heading9Char">
    <w:name w:val="Heading 9 Char"/>
    <w:link w:val="Heading9"/>
    <w:uiPriority w:val="99"/>
    <w:semiHidden/>
    <w:locked/>
    <w:rsid w:val="00951FB8"/>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877D84"/>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877D84"/>
    <w:rPr>
      <w:rFonts w:ascii="Tahoma" w:hAnsi="Tahoma"/>
      <w:sz w:val="16"/>
    </w:rPr>
  </w:style>
  <w:style w:type="paragraph" w:styleId="Title">
    <w:name w:val="Title"/>
    <w:aliases w:val="Title 1"/>
    <w:basedOn w:val="Normal"/>
    <w:next w:val="Normal"/>
    <w:link w:val="TitleChar"/>
    <w:uiPriority w:val="99"/>
    <w:qFormat/>
    <w:rsid w:val="000E1289"/>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0E1289"/>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9"/>
    <w:qFormat/>
    <w:rsid w:val="000E1289"/>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0E1289"/>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444F7D"/>
    <w:pPr>
      <w:spacing w:after="0"/>
      <w:ind w:left="1320"/>
    </w:pPr>
    <w:rPr>
      <w:sz w:val="20"/>
      <w:szCs w:val="20"/>
    </w:rPr>
  </w:style>
  <w:style w:type="character" w:styleId="Emphasis">
    <w:name w:val="Emphasis"/>
    <w:uiPriority w:val="99"/>
    <w:qFormat/>
    <w:rsid w:val="000E1289"/>
    <w:rPr>
      <w:rFonts w:cs="Times New Roman"/>
      <w:i/>
    </w:rPr>
  </w:style>
  <w:style w:type="paragraph" w:styleId="BalloonText">
    <w:name w:val="Balloon Text"/>
    <w:basedOn w:val="Normal"/>
    <w:link w:val="BalloonTextChar"/>
    <w:uiPriority w:val="99"/>
    <w:semiHidden/>
    <w:locked/>
    <w:rsid w:val="00A40016"/>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40016"/>
    <w:rPr>
      <w:rFonts w:ascii="Tahoma" w:hAnsi="Tahoma"/>
      <w:sz w:val="16"/>
    </w:rPr>
  </w:style>
  <w:style w:type="paragraph" w:customStyle="1" w:styleId="Parrafonormal">
    <w:name w:val="Parrafo normal"/>
    <w:basedOn w:val="Normal"/>
    <w:uiPriority w:val="99"/>
    <w:rsid w:val="000E1289"/>
    <w:pPr>
      <w:spacing w:before="120" w:after="120" w:line="240" w:lineRule="auto"/>
      <w:ind w:firstLine="576"/>
      <w:contextualSpacing w:val="0"/>
      <w:jc w:val="both"/>
    </w:pPr>
  </w:style>
  <w:style w:type="character" w:customStyle="1" w:styleId="Title3Char">
    <w:name w:val="Title 3 Char"/>
    <w:basedOn w:val="DefaultParagraphFont"/>
    <w:link w:val="Title3"/>
    <w:rsid w:val="000E1289"/>
    <w:rPr>
      <w:rFonts w:ascii="BauerBodni BT" w:eastAsia="Times New Roman" w:hAnsi="BauerBodni BT"/>
      <w:sz w:val="48"/>
      <w:lang w:val="en-US" w:eastAsia="en-US"/>
    </w:rPr>
  </w:style>
  <w:style w:type="paragraph" w:styleId="Header">
    <w:name w:val="header"/>
    <w:basedOn w:val="Normal"/>
    <w:link w:val="HeaderChar"/>
    <w:uiPriority w:val="99"/>
    <w:semiHidden/>
    <w:rsid w:val="00CB2C96"/>
    <w:pPr>
      <w:tabs>
        <w:tab w:val="center" w:pos="4252"/>
        <w:tab w:val="right" w:pos="8504"/>
      </w:tabs>
      <w:spacing w:after="0" w:line="240" w:lineRule="auto"/>
    </w:pPr>
  </w:style>
  <w:style w:type="character" w:customStyle="1" w:styleId="HeaderChar">
    <w:name w:val="Header Char"/>
    <w:link w:val="Header"/>
    <w:uiPriority w:val="99"/>
    <w:semiHidden/>
    <w:locked/>
    <w:rsid w:val="00CB2C96"/>
    <w:rPr>
      <w:rFonts w:cs="Times New Roman"/>
    </w:rPr>
  </w:style>
  <w:style w:type="table" w:customStyle="1" w:styleId="TablaEFT1">
    <w:name w:val="Tabla EFT 1"/>
    <w:uiPriority w:val="99"/>
    <w:rsid w:val="000E128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table" w:styleId="TableGrid">
    <w:name w:val="Table Grid"/>
    <w:basedOn w:val="TableNormal"/>
    <w:uiPriority w:val="99"/>
    <w:rsid w:val="000E12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0E1289"/>
    <w:rPr>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E1289"/>
    <w:pPr>
      <w:numPr>
        <w:numId w:val="29"/>
      </w:numPr>
      <w:spacing w:before="240" w:after="240"/>
    </w:pPr>
  </w:style>
  <w:style w:type="paragraph" w:styleId="Footer">
    <w:name w:val="footer"/>
    <w:basedOn w:val="Normal"/>
    <w:link w:val="FooterChar"/>
    <w:uiPriority w:val="99"/>
    <w:semiHidden/>
    <w:rsid w:val="00CB2C96"/>
    <w:pPr>
      <w:tabs>
        <w:tab w:val="center" w:pos="4252"/>
        <w:tab w:val="right" w:pos="8504"/>
      </w:tabs>
      <w:spacing w:after="0" w:line="240" w:lineRule="auto"/>
    </w:pPr>
  </w:style>
  <w:style w:type="character" w:customStyle="1" w:styleId="FooterChar">
    <w:name w:val="Footer Char"/>
    <w:link w:val="Footer"/>
    <w:uiPriority w:val="99"/>
    <w:semiHidden/>
    <w:locked/>
    <w:rsid w:val="00CB2C96"/>
    <w:rPr>
      <w:rFonts w:cs="Times New Roman"/>
    </w:rPr>
  </w:style>
  <w:style w:type="character" w:customStyle="1" w:styleId="ListaChar">
    <w:name w:val="Lista Char"/>
    <w:link w:val="Lista"/>
    <w:uiPriority w:val="99"/>
    <w:locked/>
    <w:rsid w:val="000E1289"/>
    <w:rPr>
      <w:sz w:val="22"/>
      <w:szCs w:val="22"/>
      <w:lang w:val="en-US" w:eastAsia="en-US"/>
    </w:rPr>
  </w:style>
  <w:style w:type="character" w:styleId="PageNumber">
    <w:name w:val="page number"/>
    <w:uiPriority w:val="99"/>
    <w:semiHidden/>
    <w:rsid w:val="00CB2C96"/>
    <w:rPr>
      <w:rFonts w:ascii="Arial" w:hAnsi="Arial" w:cs="Times New Roman"/>
      <w:sz w:val="16"/>
    </w:rPr>
  </w:style>
  <w:style w:type="paragraph" w:styleId="TOC4">
    <w:name w:val="toc 4"/>
    <w:basedOn w:val="Normal"/>
    <w:next w:val="Normal"/>
    <w:autoRedefine/>
    <w:uiPriority w:val="99"/>
    <w:semiHidden/>
    <w:rsid w:val="00676BA2"/>
    <w:pPr>
      <w:spacing w:after="0"/>
      <w:ind w:left="660"/>
    </w:pPr>
    <w:rPr>
      <w:sz w:val="20"/>
      <w:szCs w:val="20"/>
    </w:rPr>
  </w:style>
  <w:style w:type="paragraph" w:styleId="TOC5">
    <w:name w:val="toc 5"/>
    <w:basedOn w:val="Normal"/>
    <w:next w:val="Normal"/>
    <w:autoRedefine/>
    <w:uiPriority w:val="99"/>
    <w:semiHidden/>
    <w:rsid w:val="00676BA2"/>
    <w:pPr>
      <w:spacing w:after="0"/>
      <w:ind w:left="880"/>
    </w:pPr>
    <w:rPr>
      <w:sz w:val="20"/>
      <w:szCs w:val="20"/>
    </w:rPr>
  </w:style>
  <w:style w:type="paragraph" w:styleId="TOC6">
    <w:name w:val="toc 6"/>
    <w:basedOn w:val="Normal"/>
    <w:next w:val="Normal"/>
    <w:autoRedefine/>
    <w:uiPriority w:val="99"/>
    <w:semiHidden/>
    <w:rsid w:val="00676BA2"/>
    <w:pPr>
      <w:spacing w:after="0"/>
      <w:ind w:left="1100"/>
    </w:pPr>
    <w:rPr>
      <w:sz w:val="20"/>
      <w:szCs w:val="20"/>
    </w:rPr>
  </w:style>
  <w:style w:type="paragraph" w:styleId="TOC8">
    <w:name w:val="toc 8"/>
    <w:basedOn w:val="Normal"/>
    <w:next w:val="Normal"/>
    <w:autoRedefine/>
    <w:uiPriority w:val="99"/>
    <w:semiHidden/>
    <w:rsid w:val="00676BA2"/>
    <w:pPr>
      <w:spacing w:after="0"/>
      <w:ind w:left="1540"/>
    </w:pPr>
    <w:rPr>
      <w:sz w:val="20"/>
      <w:szCs w:val="20"/>
    </w:rPr>
  </w:style>
  <w:style w:type="paragraph" w:styleId="TOC9">
    <w:name w:val="toc 9"/>
    <w:basedOn w:val="Normal"/>
    <w:next w:val="Normal"/>
    <w:autoRedefine/>
    <w:uiPriority w:val="99"/>
    <w:semiHidden/>
    <w:rsid w:val="00676BA2"/>
    <w:pPr>
      <w:spacing w:after="0"/>
      <w:ind w:left="1760"/>
    </w:pPr>
    <w:rPr>
      <w:sz w:val="20"/>
      <w:szCs w:val="20"/>
    </w:rPr>
  </w:style>
  <w:style w:type="character" w:styleId="Strong">
    <w:name w:val="Strong"/>
    <w:uiPriority w:val="99"/>
    <w:qFormat/>
    <w:rsid w:val="000E1289"/>
    <w:rPr>
      <w:rFonts w:cs="Times New Roman"/>
      <w:b/>
    </w:rPr>
  </w:style>
  <w:style w:type="character" w:styleId="SubtleEmphasis">
    <w:name w:val="Subtle Emphasis"/>
    <w:uiPriority w:val="99"/>
    <w:qFormat/>
    <w:locked/>
    <w:rsid w:val="000E1289"/>
    <w:rPr>
      <w:i/>
      <w:color w:val="808080"/>
    </w:rPr>
  </w:style>
  <w:style w:type="paragraph" w:styleId="CommentText">
    <w:name w:val="annotation text"/>
    <w:basedOn w:val="Normal"/>
    <w:link w:val="CommentTextChar"/>
    <w:uiPriority w:val="99"/>
    <w:semiHidden/>
    <w:locked/>
    <w:rsid w:val="00B6323F"/>
    <w:pPr>
      <w:spacing w:line="240" w:lineRule="auto"/>
    </w:pPr>
    <w:rPr>
      <w:sz w:val="20"/>
      <w:szCs w:val="20"/>
    </w:rPr>
  </w:style>
  <w:style w:type="character" w:customStyle="1" w:styleId="CommentTextChar">
    <w:name w:val="Comment Text Char"/>
    <w:link w:val="CommentText"/>
    <w:uiPriority w:val="99"/>
    <w:semiHidden/>
    <w:locked/>
    <w:rsid w:val="00B6323F"/>
    <w:rPr>
      <w:sz w:val="20"/>
    </w:rPr>
  </w:style>
  <w:style w:type="paragraph" w:styleId="CommentSubject">
    <w:name w:val="annotation subject"/>
    <w:basedOn w:val="CommentText"/>
    <w:next w:val="CommentText"/>
    <w:link w:val="CommentSubjectChar"/>
    <w:uiPriority w:val="99"/>
    <w:semiHidden/>
    <w:locked/>
    <w:rsid w:val="003A1906"/>
    <w:rPr>
      <w:b/>
      <w:bCs/>
    </w:rPr>
  </w:style>
  <w:style w:type="character" w:customStyle="1" w:styleId="CommentSubjectChar">
    <w:name w:val="Comment Subject Char"/>
    <w:link w:val="CommentSubject"/>
    <w:uiPriority w:val="99"/>
    <w:semiHidden/>
    <w:locked/>
    <w:rsid w:val="003A1906"/>
    <w:rPr>
      <w:b/>
      <w:sz w:val="20"/>
    </w:rPr>
  </w:style>
  <w:style w:type="character" w:styleId="CommentReference">
    <w:name w:val="annotation reference"/>
    <w:uiPriority w:val="99"/>
    <w:semiHidden/>
    <w:locked/>
    <w:rsid w:val="00B6323F"/>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0E1289"/>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5B346F"/>
    <w:rPr>
      <w:rFonts w:cs="Times New Roman"/>
      <w:color w:val="800080"/>
      <w:u w:val="single"/>
    </w:rPr>
  </w:style>
  <w:style w:type="table" w:styleId="LightList-Accent6">
    <w:name w:val="Light List Accent 6"/>
    <w:basedOn w:val="TableNormal"/>
    <w:uiPriority w:val="99"/>
    <w:locked/>
    <w:rsid w:val="000E1289"/>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5B346F"/>
    <w:pPr>
      <w:ind w:left="720"/>
    </w:pPr>
  </w:style>
  <w:style w:type="paragraph" w:styleId="NoSpacing">
    <w:name w:val="No Spacing"/>
    <w:uiPriority w:val="99"/>
    <w:semiHidden/>
    <w:qFormat/>
    <w:rsid w:val="009B6680"/>
    <w:pPr>
      <w:contextualSpacing/>
    </w:pPr>
    <w:rPr>
      <w:sz w:val="22"/>
      <w:szCs w:val="22"/>
      <w:lang w:val="es-ES_tradnl" w:eastAsia="en-US"/>
    </w:rPr>
  </w:style>
  <w:style w:type="character" w:customStyle="1" w:styleId="Small">
    <w:name w:val="Small"/>
    <w:uiPriority w:val="99"/>
    <w:rsid w:val="000E1289"/>
    <w:rPr>
      <w:rFonts w:ascii="Arial" w:hAnsi="Arial" w:cs="Times New Roman"/>
      <w:sz w:val="18"/>
    </w:rPr>
  </w:style>
  <w:style w:type="numbering" w:customStyle="1" w:styleId="Punteo">
    <w:name w:val="Punteo"/>
    <w:rsid w:val="000E1289"/>
    <w:pPr>
      <w:numPr>
        <w:numId w:val="1"/>
      </w:numPr>
    </w:pPr>
  </w:style>
  <w:style w:type="paragraph" w:customStyle="1" w:styleId="Title3">
    <w:name w:val="Title 3"/>
    <w:basedOn w:val="Normal"/>
    <w:next w:val="Normal"/>
    <w:link w:val="Title3Char"/>
    <w:rsid w:val="000E1289"/>
    <w:pPr>
      <w:spacing w:after="0" w:line="240" w:lineRule="auto"/>
      <w:jc w:val="center"/>
    </w:pPr>
    <w:rPr>
      <w:rFonts w:ascii="BauerBodni BT" w:eastAsia="Times New Roman" w:hAnsi="BauerBodni BT"/>
      <w:sz w:val="48"/>
      <w:szCs w:val="20"/>
    </w:rPr>
  </w:style>
  <w:style w:type="paragraph" w:styleId="Caption">
    <w:name w:val="caption"/>
    <w:basedOn w:val="Normal"/>
    <w:next w:val="Normal"/>
    <w:uiPriority w:val="35"/>
    <w:unhideWhenUsed/>
    <w:qFormat/>
    <w:rsid w:val="002B6D4D"/>
    <w:pPr>
      <w:spacing w:after="120" w:line="240" w:lineRule="auto"/>
      <w:contextualSpacing w:val="0"/>
      <w:jc w:val="center"/>
    </w:pPr>
    <w:rPr>
      <w:b/>
      <w:bCs/>
      <w:color w:val="990000"/>
      <w:sz w:val="16"/>
      <w:szCs w:val="18"/>
    </w:rPr>
  </w:style>
  <w:style w:type="numbering" w:customStyle="1" w:styleId="Listbyheaders">
    <w:name w:val="List by headers"/>
    <w:uiPriority w:val="99"/>
    <w:rsid w:val="000E1289"/>
    <w:pPr>
      <w:numPr>
        <w:numId w:val="4"/>
      </w:numPr>
    </w:pPr>
  </w:style>
  <w:style w:type="numbering" w:customStyle="1" w:styleId="LetterList">
    <w:name w:val="Letter List"/>
    <w:uiPriority w:val="99"/>
    <w:rsid w:val="000E1289"/>
    <w:pPr>
      <w:numPr>
        <w:numId w:val="14"/>
      </w:numPr>
    </w:pPr>
  </w:style>
  <w:style w:type="table" w:customStyle="1" w:styleId="LightShading1">
    <w:name w:val="Light Shading1"/>
    <w:basedOn w:val="TableNormal"/>
    <w:uiPriority w:val="60"/>
    <w:rsid w:val="00AD463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9E11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4C95"/>
    <w:pPr>
      <w:spacing w:after="200" w:line="276" w:lineRule="auto"/>
      <w:contextualSpacing/>
    </w:pPr>
    <w:rPr>
      <w:sz w:val="22"/>
      <w:szCs w:val="22"/>
      <w:lang w:val="en-US" w:eastAsia="en-US"/>
    </w:rPr>
  </w:style>
  <w:style w:type="paragraph" w:styleId="Heading1">
    <w:name w:val="heading 1"/>
    <w:basedOn w:val="Normal"/>
    <w:next w:val="Parrafonormal"/>
    <w:link w:val="Heading1Char"/>
    <w:uiPriority w:val="99"/>
    <w:qFormat/>
    <w:rsid w:val="000E1289"/>
    <w:pPr>
      <w:keepNext/>
      <w:numPr>
        <w:numId w:val="30"/>
      </w:numPr>
      <w:pBdr>
        <w:bottom w:val="single" w:sz="4" w:space="1" w:color="990000"/>
      </w:pBdr>
      <w:spacing w:before="360" w:after="360"/>
      <w:outlineLvl w:val="0"/>
    </w:pPr>
    <w:rPr>
      <w:rFonts w:ascii="Cambria" w:eastAsia="Times New Roman" w:hAnsi="Cambria"/>
      <w:bCs/>
      <w:smallCaps/>
      <w:sz w:val="28"/>
      <w:szCs w:val="26"/>
    </w:rPr>
  </w:style>
  <w:style w:type="paragraph" w:styleId="Heading2">
    <w:name w:val="heading 2"/>
    <w:basedOn w:val="Normal"/>
    <w:next w:val="Parrafonormal"/>
    <w:link w:val="Heading2Char"/>
    <w:uiPriority w:val="99"/>
    <w:qFormat/>
    <w:rsid w:val="00CF39A8"/>
    <w:pPr>
      <w:keepNext/>
      <w:numPr>
        <w:ilvl w:val="1"/>
        <w:numId w:val="30"/>
      </w:numPr>
      <w:spacing w:before="240" w:after="240"/>
      <w:outlineLvl w:val="1"/>
    </w:pPr>
    <w:rPr>
      <w:rFonts w:ascii="Cambria" w:eastAsia="Times New Roman" w:hAnsi="Cambria"/>
      <w:b/>
      <w:bCs/>
      <w:i/>
      <w:sz w:val="24"/>
    </w:rPr>
  </w:style>
  <w:style w:type="paragraph" w:styleId="Heading3">
    <w:name w:val="heading 3"/>
    <w:basedOn w:val="Normal"/>
    <w:next w:val="Parrafonormal"/>
    <w:link w:val="Heading3Char"/>
    <w:uiPriority w:val="99"/>
    <w:qFormat/>
    <w:rsid w:val="000E1289"/>
    <w:pPr>
      <w:keepNext/>
      <w:numPr>
        <w:ilvl w:val="2"/>
        <w:numId w:val="30"/>
      </w:numPr>
      <w:spacing w:before="120" w:after="120"/>
      <w:outlineLvl w:val="2"/>
    </w:pPr>
    <w:rPr>
      <w:rFonts w:ascii="Cambria" w:eastAsia="Times New Roman" w:hAnsi="Cambria"/>
      <w:bCs/>
      <w:i/>
      <w:iCs/>
      <w:color w:val="990000"/>
    </w:rPr>
  </w:style>
  <w:style w:type="paragraph" w:styleId="Heading4">
    <w:name w:val="heading 4"/>
    <w:basedOn w:val="Normal"/>
    <w:next w:val="Parrafonormal"/>
    <w:link w:val="Heading4Char"/>
    <w:uiPriority w:val="99"/>
    <w:qFormat/>
    <w:rsid w:val="00075E37"/>
    <w:pPr>
      <w:keepNext/>
      <w:numPr>
        <w:ilvl w:val="3"/>
        <w:numId w:val="30"/>
      </w:numPr>
      <w:spacing w:before="120" w:after="120" w:line="240" w:lineRule="auto"/>
      <w:outlineLvl w:val="3"/>
    </w:pPr>
    <w:rPr>
      <w:rFonts w:ascii="Cambria" w:eastAsia="Times New Roman" w:hAnsi="Cambria"/>
      <w:i/>
    </w:rPr>
  </w:style>
  <w:style w:type="paragraph" w:styleId="Heading5">
    <w:name w:val="heading 5"/>
    <w:basedOn w:val="Normal"/>
    <w:next w:val="Parrafonormal"/>
    <w:link w:val="Heading5Char"/>
    <w:uiPriority w:val="99"/>
    <w:semiHidden/>
    <w:qFormat/>
    <w:rsid w:val="000E1289"/>
    <w:pPr>
      <w:keepNext/>
      <w:keepLines/>
      <w:numPr>
        <w:ilvl w:val="4"/>
        <w:numId w:val="30"/>
      </w:numPr>
      <w:spacing w:before="200" w:after="0"/>
      <w:outlineLvl w:val="4"/>
    </w:pPr>
    <w:rPr>
      <w:rFonts w:ascii="Cambria" w:eastAsia="Times New Roman" w:hAnsi="Cambria"/>
      <w:b/>
      <w:sz w:val="20"/>
      <w:szCs w:val="20"/>
    </w:rPr>
  </w:style>
  <w:style w:type="paragraph" w:styleId="Heading6">
    <w:name w:val="heading 6"/>
    <w:basedOn w:val="Normal"/>
    <w:next w:val="Normal"/>
    <w:link w:val="Heading6Char"/>
    <w:uiPriority w:val="99"/>
    <w:semiHidden/>
    <w:qFormat/>
    <w:rsid w:val="00A066E2"/>
    <w:pPr>
      <w:keepNext/>
      <w:keepLines/>
      <w:numPr>
        <w:ilvl w:val="5"/>
        <w:numId w:val="3"/>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A066E2"/>
    <w:pPr>
      <w:keepNext/>
      <w:keepLines/>
      <w:numPr>
        <w:ilvl w:val="6"/>
        <w:numId w:val="3"/>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A066E2"/>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A066E2"/>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E1289"/>
    <w:rPr>
      <w:rFonts w:ascii="Cambria" w:eastAsia="Times New Roman" w:hAnsi="Cambria"/>
      <w:bCs/>
      <w:smallCaps/>
      <w:sz w:val="28"/>
      <w:szCs w:val="26"/>
      <w:lang w:val="en-US" w:eastAsia="en-US"/>
    </w:rPr>
  </w:style>
  <w:style w:type="character" w:customStyle="1" w:styleId="Heading2Char">
    <w:name w:val="Heading 2 Char"/>
    <w:link w:val="Heading2"/>
    <w:uiPriority w:val="99"/>
    <w:locked/>
    <w:rsid w:val="00CF39A8"/>
    <w:rPr>
      <w:rFonts w:ascii="Cambria" w:eastAsia="Times New Roman" w:hAnsi="Cambria"/>
      <w:b/>
      <w:bCs/>
      <w:i/>
      <w:sz w:val="24"/>
      <w:szCs w:val="22"/>
      <w:lang w:val="en-US" w:eastAsia="en-US"/>
    </w:rPr>
  </w:style>
  <w:style w:type="character" w:customStyle="1" w:styleId="Heading3Char">
    <w:name w:val="Heading 3 Char"/>
    <w:link w:val="Heading3"/>
    <w:uiPriority w:val="99"/>
    <w:locked/>
    <w:rsid w:val="000E1289"/>
    <w:rPr>
      <w:rFonts w:ascii="Cambria" w:eastAsia="Times New Roman" w:hAnsi="Cambria"/>
      <w:bCs/>
      <w:i/>
      <w:iCs/>
      <w:color w:val="990000"/>
      <w:sz w:val="22"/>
      <w:szCs w:val="22"/>
      <w:lang w:val="en-US" w:eastAsia="en-US"/>
    </w:rPr>
  </w:style>
  <w:style w:type="character" w:customStyle="1" w:styleId="Heading4Char">
    <w:name w:val="Heading 4 Char"/>
    <w:link w:val="Heading4"/>
    <w:uiPriority w:val="99"/>
    <w:locked/>
    <w:rsid w:val="00075E37"/>
    <w:rPr>
      <w:rFonts w:ascii="Cambria" w:eastAsia="Times New Roman" w:hAnsi="Cambria"/>
      <w:i/>
      <w:sz w:val="22"/>
      <w:szCs w:val="22"/>
      <w:lang w:val="en-US" w:eastAsia="en-US"/>
    </w:rPr>
  </w:style>
  <w:style w:type="character" w:customStyle="1" w:styleId="Heading5Char">
    <w:name w:val="Heading 5 Char"/>
    <w:link w:val="Heading5"/>
    <w:uiPriority w:val="99"/>
    <w:semiHidden/>
    <w:locked/>
    <w:rsid w:val="0044703F"/>
    <w:rPr>
      <w:rFonts w:ascii="Cambria" w:eastAsia="Times New Roman" w:hAnsi="Cambria"/>
      <w:b/>
      <w:lang w:val="en-US" w:eastAsia="en-US"/>
    </w:rPr>
  </w:style>
  <w:style w:type="character" w:customStyle="1" w:styleId="Heading6Char">
    <w:name w:val="Heading 6 Char"/>
    <w:link w:val="Heading6"/>
    <w:uiPriority w:val="99"/>
    <w:semiHidden/>
    <w:locked/>
    <w:rsid w:val="00951FB8"/>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951FB8"/>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951FB8"/>
    <w:rPr>
      <w:rFonts w:ascii="Cambria" w:eastAsia="Times New Roman" w:hAnsi="Cambria"/>
      <w:color w:val="404040"/>
      <w:lang w:val="en-US" w:eastAsia="en-US"/>
    </w:rPr>
  </w:style>
  <w:style w:type="character" w:customStyle="1" w:styleId="Heading9Char">
    <w:name w:val="Heading 9 Char"/>
    <w:link w:val="Heading9"/>
    <w:uiPriority w:val="99"/>
    <w:semiHidden/>
    <w:locked/>
    <w:rsid w:val="00951FB8"/>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877D84"/>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877D84"/>
    <w:rPr>
      <w:rFonts w:ascii="Tahoma" w:hAnsi="Tahoma"/>
      <w:sz w:val="16"/>
    </w:rPr>
  </w:style>
  <w:style w:type="paragraph" w:styleId="Title">
    <w:name w:val="Title"/>
    <w:aliases w:val="Title 1"/>
    <w:basedOn w:val="Normal"/>
    <w:next w:val="Normal"/>
    <w:link w:val="TitleChar"/>
    <w:uiPriority w:val="99"/>
    <w:qFormat/>
    <w:rsid w:val="000E1289"/>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0E1289"/>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9"/>
    <w:qFormat/>
    <w:rsid w:val="000E1289"/>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0E1289"/>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444F7D"/>
    <w:pPr>
      <w:spacing w:after="0"/>
      <w:ind w:left="1320"/>
    </w:pPr>
    <w:rPr>
      <w:sz w:val="20"/>
      <w:szCs w:val="20"/>
    </w:rPr>
  </w:style>
  <w:style w:type="character" w:styleId="Emphasis">
    <w:name w:val="Emphasis"/>
    <w:uiPriority w:val="99"/>
    <w:qFormat/>
    <w:rsid w:val="000E1289"/>
    <w:rPr>
      <w:rFonts w:cs="Times New Roman"/>
      <w:i/>
    </w:rPr>
  </w:style>
  <w:style w:type="paragraph" w:styleId="BalloonText">
    <w:name w:val="Balloon Text"/>
    <w:basedOn w:val="Normal"/>
    <w:link w:val="BalloonTextChar"/>
    <w:uiPriority w:val="99"/>
    <w:semiHidden/>
    <w:locked/>
    <w:rsid w:val="00A40016"/>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40016"/>
    <w:rPr>
      <w:rFonts w:ascii="Tahoma" w:hAnsi="Tahoma"/>
      <w:sz w:val="16"/>
    </w:rPr>
  </w:style>
  <w:style w:type="paragraph" w:customStyle="1" w:styleId="Parrafonormal">
    <w:name w:val="Parrafo normal"/>
    <w:basedOn w:val="Normal"/>
    <w:uiPriority w:val="99"/>
    <w:rsid w:val="000E1289"/>
    <w:pPr>
      <w:spacing w:before="120" w:after="120" w:line="240" w:lineRule="auto"/>
      <w:ind w:firstLine="576"/>
      <w:contextualSpacing w:val="0"/>
      <w:jc w:val="both"/>
    </w:pPr>
  </w:style>
  <w:style w:type="character" w:customStyle="1" w:styleId="Title3Char">
    <w:name w:val="Title 3 Char"/>
    <w:basedOn w:val="DefaultParagraphFont"/>
    <w:link w:val="Title3"/>
    <w:rsid w:val="000E1289"/>
    <w:rPr>
      <w:rFonts w:ascii="BauerBodni BT" w:eastAsia="Times New Roman" w:hAnsi="BauerBodni BT"/>
      <w:sz w:val="48"/>
      <w:lang w:val="en-US" w:eastAsia="en-US"/>
    </w:rPr>
  </w:style>
  <w:style w:type="paragraph" w:styleId="Header">
    <w:name w:val="header"/>
    <w:basedOn w:val="Normal"/>
    <w:link w:val="HeaderChar"/>
    <w:uiPriority w:val="99"/>
    <w:semiHidden/>
    <w:rsid w:val="00CB2C96"/>
    <w:pPr>
      <w:tabs>
        <w:tab w:val="center" w:pos="4252"/>
        <w:tab w:val="right" w:pos="8504"/>
      </w:tabs>
      <w:spacing w:after="0" w:line="240" w:lineRule="auto"/>
    </w:pPr>
  </w:style>
  <w:style w:type="character" w:customStyle="1" w:styleId="HeaderChar">
    <w:name w:val="Header Char"/>
    <w:link w:val="Header"/>
    <w:uiPriority w:val="99"/>
    <w:semiHidden/>
    <w:locked/>
    <w:rsid w:val="00CB2C96"/>
    <w:rPr>
      <w:rFonts w:cs="Times New Roman"/>
    </w:rPr>
  </w:style>
  <w:style w:type="table" w:customStyle="1" w:styleId="TablaEFT1">
    <w:name w:val="Tabla EFT 1"/>
    <w:uiPriority w:val="99"/>
    <w:rsid w:val="000E128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table" w:styleId="TableGrid">
    <w:name w:val="Table Grid"/>
    <w:basedOn w:val="TableNormal"/>
    <w:uiPriority w:val="99"/>
    <w:rsid w:val="000E12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0E1289"/>
    <w:rPr>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E1289"/>
    <w:pPr>
      <w:numPr>
        <w:numId w:val="29"/>
      </w:numPr>
      <w:spacing w:before="240" w:after="240"/>
    </w:pPr>
  </w:style>
  <w:style w:type="paragraph" w:styleId="Footer">
    <w:name w:val="footer"/>
    <w:basedOn w:val="Normal"/>
    <w:link w:val="FooterChar"/>
    <w:uiPriority w:val="99"/>
    <w:semiHidden/>
    <w:rsid w:val="00CB2C96"/>
    <w:pPr>
      <w:tabs>
        <w:tab w:val="center" w:pos="4252"/>
        <w:tab w:val="right" w:pos="8504"/>
      </w:tabs>
      <w:spacing w:after="0" w:line="240" w:lineRule="auto"/>
    </w:pPr>
  </w:style>
  <w:style w:type="character" w:customStyle="1" w:styleId="FooterChar">
    <w:name w:val="Footer Char"/>
    <w:link w:val="Footer"/>
    <w:uiPriority w:val="99"/>
    <w:semiHidden/>
    <w:locked/>
    <w:rsid w:val="00CB2C96"/>
    <w:rPr>
      <w:rFonts w:cs="Times New Roman"/>
    </w:rPr>
  </w:style>
  <w:style w:type="character" w:customStyle="1" w:styleId="ListaChar">
    <w:name w:val="Lista Char"/>
    <w:link w:val="Lista"/>
    <w:uiPriority w:val="99"/>
    <w:locked/>
    <w:rsid w:val="000E1289"/>
    <w:rPr>
      <w:sz w:val="22"/>
      <w:szCs w:val="22"/>
      <w:lang w:val="en-US" w:eastAsia="en-US"/>
    </w:rPr>
  </w:style>
  <w:style w:type="character" w:styleId="PageNumber">
    <w:name w:val="page number"/>
    <w:uiPriority w:val="99"/>
    <w:semiHidden/>
    <w:rsid w:val="00CB2C96"/>
    <w:rPr>
      <w:rFonts w:ascii="Arial" w:hAnsi="Arial" w:cs="Times New Roman"/>
      <w:sz w:val="16"/>
    </w:rPr>
  </w:style>
  <w:style w:type="paragraph" w:styleId="TOC4">
    <w:name w:val="toc 4"/>
    <w:basedOn w:val="Normal"/>
    <w:next w:val="Normal"/>
    <w:autoRedefine/>
    <w:uiPriority w:val="99"/>
    <w:semiHidden/>
    <w:rsid w:val="00676BA2"/>
    <w:pPr>
      <w:spacing w:after="0"/>
      <w:ind w:left="660"/>
    </w:pPr>
    <w:rPr>
      <w:sz w:val="20"/>
      <w:szCs w:val="20"/>
    </w:rPr>
  </w:style>
  <w:style w:type="paragraph" w:styleId="TOC5">
    <w:name w:val="toc 5"/>
    <w:basedOn w:val="Normal"/>
    <w:next w:val="Normal"/>
    <w:autoRedefine/>
    <w:uiPriority w:val="99"/>
    <w:semiHidden/>
    <w:rsid w:val="00676BA2"/>
    <w:pPr>
      <w:spacing w:after="0"/>
      <w:ind w:left="880"/>
    </w:pPr>
    <w:rPr>
      <w:sz w:val="20"/>
      <w:szCs w:val="20"/>
    </w:rPr>
  </w:style>
  <w:style w:type="paragraph" w:styleId="TOC6">
    <w:name w:val="toc 6"/>
    <w:basedOn w:val="Normal"/>
    <w:next w:val="Normal"/>
    <w:autoRedefine/>
    <w:uiPriority w:val="99"/>
    <w:semiHidden/>
    <w:rsid w:val="00676BA2"/>
    <w:pPr>
      <w:spacing w:after="0"/>
      <w:ind w:left="1100"/>
    </w:pPr>
    <w:rPr>
      <w:sz w:val="20"/>
      <w:szCs w:val="20"/>
    </w:rPr>
  </w:style>
  <w:style w:type="paragraph" w:styleId="TOC8">
    <w:name w:val="toc 8"/>
    <w:basedOn w:val="Normal"/>
    <w:next w:val="Normal"/>
    <w:autoRedefine/>
    <w:uiPriority w:val="99"/>
    <w:semiHidden/>
    <w:rsid w:val="00676BA2"/>
    <w:pPr>
      <w:spacing w:after="0"/>
      <w:ind w:left="1540"/>
    </w:pPr>
    <w:rPr>
      <w:sz w:val="20"/>
      <w:szCs w:val="20"/>
    </w:rPr>
  </w:style>
  <w:style w:type="paragraph" w:styleId="TOC9">
    <w:name w:val="toc 9"/>
    <w:basedOn w:val="Normal"/>
    <w:next w:val="Normal"/>
    <w:autoRedefine/>
    <w:uiPriority w:val="99"/>
    <w:semiHidden/>
    <w:rsid w:val="00676BA2"/>
    <w:pPr>
      <w:spacing w:after="0"/>
      <w:ind w:left="1760"/>
    </w:pPr>
    <w:rPr>
      <w:sz w:val="20"/>
      <w:szCs w:val="20"/>
    </w:rPr>
  </w:style>
  <w:style w:type="character" w:styleId="Strong">
    <w:name w:val="Strong"/>
    <w:uiPriority w:val="99"/>
    <w:qFormat/>
    <w:rsid w:val="000E1289"/>
    <w:rPr>
      <w:rFonts w:cs="Times New Roman"/>
      <w:b/>
    </w:rPr>
  </w:style>
  <w:style w:type="character" w:styleId="SubtleEmphasis">
    <w:name w:val="Subtle Emphasis"/>
    <w:uiPriority w:val="99"/>
    <w:qFormat/>
    <w:locked/>
    <w:rsid w:val="000E1289"/>
    <w:rPr>
      <w:i/>
      <w:color w:val="808080"/>
    </w:rPr>
  </w:style>
  <w:style w:type="paragraph" w:styleId="CommentText">
    <w:name w:val="annotation text"/>
    <w:basedOn w:val="Normal"/>
    <w:link w:val="CommentTextChar"/>
    <w:uiPriority w:val="99"/>
    <w:semiHidden/>
    <w:locked/>
    <w:rsid w:val="00B6323F"/>
    <w:pPr>
      <w:spacing w:line="240" w:lineRule="auto"/>
    </w:pPr>
    <w:rPr>
      <w:sz w:val="20"/>
      <w:szCs w:val="20"/>
    </w:rPr>
  </w:style>
  <w:style w:type="character" w:customStyle="1" w:styleId="CommentTextChar">
    <w:name w:val="Comment Text Char"/>
    <w:link w:val="CommentText"/>
    <w:uiPriority w:val="99"/>
    <w:semiHidden/>
    <w:locked/>
    <w:rsid w:val="00B6323F"/>
    <w:rPr>
      <w:sz w:val="20"/>
    </w:rPr>
  </w:style>
  <w:style w:type="paragraph" w:styleId="CommentSubject">
    <w:name w:val="annotation subject"/>
    <w:basedOn w:val="CommentText"/>
    <w:next w:val="CommentText"/>
    <w:link w:val="CommentSubjectChar"/>
    <w:uiPriority w:val="99"/>
    <w:semiHidden/>
    <w:locked/>
    <w:rsid w:val="003A1906"/>
    <w:rPr>
      <w:b/>
      <w:bCs/>
    </w:rPr>
  </w:style>
  <w:style w:type="character" w:customStyle="1" w:styleId="CommentSubjectChar">
    <w:name w:val="Comment Subject Char"/>
    <w:link w:val="CommentSubject"/>
    <w:uiPriority w:val="99"/>
    <w:semiHidden/>
    <w:locked/>
    <w:rsid w:val="003A1906"/>
    <w:rPr>
      <w:b/>
      <w:sz w:val="20"/>
    </w:rPr>
  </w:style>
  <w:style w:type="character" w:styleId="CommentReference">
    <w:name w:val="annotation reference"/>
    <w:uiPriority w:val="99"/>
    <w:semiHidden/>
    <w:locked/>
    <w:rsid w:val="00B6323F"/>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0E1289"/>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5B346F"/>
    <w:rPr>
      <w:rFonts w:cs="Times New Roman"/>
      <w:color w:val="800080"/>
      <w:u w:val="single"/>
    </w:rPr>
  </w:style>
  <w:style w:type="table" w:styleId="LightList-Accent6">
    <w:name w:val="Light List Accent 6"/>
    <w:basedOn w:val="TableNormal"/>
    <w:uiPriority w:val="99"/>
    <w:locked/>
    <w:rsid w:val="000E1289"/>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5B346F"/>
    <w:pPr>
      <w:ind w:left="720"/>
    </w:pPr>
  </w:style>
  <w:style w:type="paragraph" w:styleId="NoSpacing">
    <w:name w:val="No Spacing"/>
    <w:uiPriority w:val="99"/>
    <w:semiHidden/>
    <w:qFormat/>
    <w:rsid w:val="009B6680"/>
    <w:pPr>
      <w:contextualSpacing/>
    </w:pPr>
    <w:rPr>
      <w:sz w:val="22"/>
      <w:szCs w:val="22"/>
      <w:lang w:val="es-ES_tradnl" w:eastAsia="en-US"/>
    </w:rPr>
  </w:style>
  <w:style w:type="character" w:customStyle="1" w:styleId="Small">
    <w:name w:val="Small"/>
    <w:uiPriority w:val="99"/>
    <w:rsid w:val="000E1289"/>
    <w:rPr>
      <w:rFonts w:ascii="Arial" w:hAnsi="Arial" w:cs="Times New Roman"/>
      <w:sz w:val="18"/>
    </w:rPr>
  </w:style>
  <w:style w:type="numbering" w:customStyle="1" w:styleId="Punteo">
    <w:name w:val="Punteo"/>
    <w:rsid w:val="000E1289"/>
    <w:pPr>
      <w:numPr>
        <w:numId w:val="1"/>
      </w:numPr>
    </w:pPr>
  </w:style>
  <w:style w:type="paragraph" w:customStyle="1" w:styleId="Title3">
    <w:name w:val="Title 3"/>
    <w:basedOn w:val="Normal"/>
    <w:next w:val="Normal"/>
    <w:link w:val="Title3Char"/>
    <w:rsid w:val="000E1289"/>
    <w:pPr>
      <w:spacing w:after="0" w:line="240" w:lineRule="auto"/>
      <w:jc w:val="center"/>
    </w:pPr>
    <w:rPr>
      <w:rFonts w:ascii="BauerBodni BT" w:eastAsia="Times New Roman" w:hAnsi="BauerBodni BT"/>
      <w:sz w:val="48"/>
      <w:szCs w:val="20"/>
    </w:rPr>
  </w:style>
  <w:style w:type="paragraph" w:styleId="Caption">
    <w:name w:val="caption"/>
    <w:basedOn w:val="Normal"/>
    <w:next w:val="Normal"/>
    <w:uiPriority w:val="35"/>
    <w:unhideWhenUsed/>
    <w:qFormat/>
    <w:rsid w:val="000E1289"/>
    <w:pPr>
      <w:spacing w:after="120" w:line="240" w:lineRule="auto"/>
      <w:contextualSpacing w:val="0"/>
    </w:pPr>
    <w:rPr>
      <w:b/>
      <w:bCs/>
      <w:color w:val="990000"/>
      <w:sz w:val="16"/>
      <w:szCs w:val="18"/>
    </w:rPr>
  </w:style>
  <w:style w:type="numbering" w:customStyle="1" w:styleId="Listbyheaders">
    <w:name w:val="List by headers"/>
    <w:uiPriority w:val="99"/>
    <w:rsid w:val="000E1289"/>
    <w:pPr>
      <w:numPr>
        <w:numId w:val="4"/>
      </w:numPr>
    </w:pPr>
  </w:style>
  <w:style w:type="numbering" w:customStyle="1" w:styleId="LetterList">
    <w:name w:val="Letter List"/>
    <w:uiPriority w:val="99"/>
    <w:rsid w:val="000E1289"/>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5601">
      <w:bodyDiv w:val="1"/>
      <w:marLeft w:val="0"/>
      <w:marRight w:val="0"/>
      <w:marTop w:val="0"/>
      <w:marBottom w:val="0"/>
      <w:divBdr>
        <w:top w:val="none" w:sz="0" w:space="0" w:color="auto"/>
        <w:left w:val="none" w:sz="0" w:space="0" w:color="auto"/>
        <w:bottom w:val="none" w:sz="0" w:space="0" w:color="auto"/>
        <w:right w:val="none" w:sz="0" w:space="0" w:color="auto"/>
      </w:divBdr>
    </w:div>
    <w:div w:id="366299655">
      <w:bodyDiv w:val="1"/>
      <w:marLeft w:val="0"/>
      <w:marRight w:val="0"/>
      <w:marTop w:val="0"/>
      <w:marBottom w:val="0"/>
      <w:divBdr>
        <w:top w:val="none" w:sz="0" w:space="0" w:color="auto"/>
        <w:left w:val="none" w:sz="0" w:space="0" w:color="auto"/>
        <w:bottom w:val="none" w:sz="0" w:space="0" w:color="auto"/>
        <w:right w:val="none" w:sz="0" w:space="0" w:color="auto"/>
      </w:divBdr>
    </w:div>
    <w:div w:id="407384900">
      <w:bodyDiv w:val="1"/>
      <w:marLeft w:val="0"/>
      <w:marRight w:val="0"/>
      <w:marTop w:val="0"/>
      <w:marBottom w:val="0"/>
      <w:divBdr>
        <w:top w:val="none" w:sz="0" w:space="0" w:color="auto"/>
        <w:left w:val="none" w:sz="0" w:space="0" w:color="auto"/>
        <w:bottom w:val="none" w:sz="0" w:space="0" w:color="auto"/>
        <w:right w:val="none" w:sz="0" w:space="0" w:color="auto"/>
      </w:divBdr>
    </w:div>
    <w:div w:id="411440037">
      <w:bodyDiv w:val="1"/>
      <w:marLeft w:val="0"/>
      <w:marRight w:val="0"/>
      <w:marTop w:val="0"/>
      <w:marBottom w:val="0"/>
      <w:divBdr>
        <w:top w:val="none" w:sz="0" w:space="0" w:color="auto"/>
        <w:left w:val="none" w:sz="0" w:space="0" w:color="auto"/>
        <w:bottom w:val="none" w:sz="0" w:space="0" w:color="auto"/>
        <w:right w:val="none" w:sz="0" w:space="0" w:color="auto"/>
      </w:divBdr>
    </w:div>
    <w:div w:id="565343502">
      <w:bodyDiv w:val="1"/>
      <w:marLeft w:val="0"/>
      <w:marRight w:val="0"/>
      <w:marTop w:val="0"/>
      <w:marBottom w:val="0"/>
      <w:divBdr>
        <w:top w:val="none" w:sz="0" w:space="0" w:color="auto"/>
        <w:left w:val="none" w:sz="0" w:space="0" w:color="auto"/>
        <w:bottom w:val="none" w:sz="0" w:space="0" w:color="auto"/>
        <w:right w:val="none" w:sz="0" w:space="0" w:color="auto"/>
      </w:divBdr>
    </w:div>
    <w:div w:id="781845616">
      <w:bodyDiv w:val="1"/>
      <w:marLeft w:val="0"/>
      <w:marRight w:val="0"/>
      <w:marTop w:val="0"/>
      <w:marBottom w:val="0"/>
      <w:divBdr>
        <w:top w:val="none" w:sz="0" w:space="0" w:color="auto"/>
        <w:left w:val="none" w:sz="0" w:space="0" w:color="auto"/>
        <w:bottom w:val="none" w:sz="0" w:space="0" w:color="auto"/>
        <w:right w:val="none" w:sz="0" w:space="0" w:color="auto"/>
      </w:divBdr>
    </w:div>
    <w:div w:id="905384518">
      <w:bodyDiv w:val="1"/>
      <w:marLeft w:val="0"/>
      <w:marRight w:val="0"/>
      <w:marTop w:val="0"/>
      <w:marBottom w:val="0"/>
      <w:divBdr>
        <w:top w:val="none" w:sz="0" w:space="0" w:color="auto"/>
        <w:left w:val="none" w:sz="0" w:space="0" w:color="auto"/>
        <w:bottom w:val="none" w:sz="0" w:space="0" w:color="auto"/>
        <w:right w:val="none" w:sz="0" w:space="0" w:color="auto"/>
      </w:divBdr>
    </w:div>
    <w:div w:id="1108936844">
      <w:bodyDiv w:val="1"/>
      <w:marLeft w:val="0"/>
      <w:marRight w:val="0"/>
      <w:marTop w:val="0"/>
      <w:marBottom w:val="0"/>
      <w:divBdr>
        <w:top w:val="none" w:sz="0" w:space="0" w:color="auto"/>
        <w:left w:val="none" w:sz="0" w:space="0" w:color="auto"/>
        <w:bottom w:val="none" w:sz="0" w:space="0" w:color="auto"/>
        <w:right w:val="none" w:sz="0" w:space="0" w:color="auto"/>
      </w:divBdr>
    </w:div>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360935626">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 w:id="1709375657">
      <w:bodyDiv w:val="1"/>
      <w:marLeft w:val="0"/>
      <w:marRight w:val="0"/>
      <w:marTop w:val="0"/>
      <w:marBottom w:val="0"/>
      <w:divBdr>
        <w:top w:val="none" w:sz="0" w:space="0" w:color="auto"/>
        <w:left w:val="none" w:sz="0" w:space="0" w:color="auto"/>
        <w:bottom w:val="none" w:sz="0" w:space="0" w:color="auto"/>
        <w:right w:val="none" w:sz="0" w:space="0" w:color="auto"/>
      </w:divBdr>
    </w:div>
    <w:div w:id="1735157355">
      <w:bodyDiv w:val="1"/>
      <w:marLeft w:val="0"/>
      <w:marRight w:val="0"/>
      <w:marTop w:val="0"/>
      <w:marBottom w:val="0"/>
      <w:divBdr>
        <w:top w:val="none" w:sz="0" w:space="0" w:color="auto"/>
        <w:left w:val="none" w:sz="0" w:space="0" w:color="auto"/>
        <w:bottom w:val="none" w:sz="0" w:space="0" w:color="auto"/>
        <w:right w:val="none" w:sz="0" w:space="0" w:color="auto"/>
      </w:divBdr>
    </w:div>
    <w:div w:id="21443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nyurl.com/9q9kzz5" TargetMode="External"/><Relationship Id="rId117" Type="http://schemas.openxmlformats.org/officeDocument/2006/relationships/hyperlink" Target="http://www.pluscompare.com" TargetMode="External"/><Relationship Id="rId21" Type="http://schemas.openxmlformats.org/officeDocument/2006/relationships/hyperlink" Target="http://tinyurl.com/9q9kzz5" TargetMode="External"/><Relationship Id="rId42" Type="http://schemas.openxmlformats.org/officeDocument/2006/relationships/hyperlink" Target="http://wordpress.org/extend/plugins/wp-cumulus/" TargetMode="External"/><Relationship Id="rId47" Type="http://schemas.openxmlformats.org/officeDocument/2006/relationships/hyperlink" Target="http://www.tagcloud-generator.com/demo.php" TargetMode="External"/><Relationship Id="rId63" Type="http://schemas.openxmlformats.org/officeDocument/2006/relationships/hyperlink" Target="http://www.sis.pitt.edu/~dparra/p113-trattner.pdf" TargetMode="External"/><Relationship Id="rId68" Type="http://schemas.openxmlformats.org/officeDocument/2006/relationships/hyperlink" Target="http://www.sis.pitt.edu/~dparra/p113-trattner.pdf" TargetMode="External"/><Relationship Id="rId84" Type="http://schemas.openxmlformats.org/officeDocument/2006/relationships/hyperlink" Target="http://www.q-compare.com/" TargetMode="External"/><Relationship Id="rId89" Type="http://schemas.openxmlformats.org/officeDocument/2006/relationships/hyperlink" Target="http://www.q-compare.com/" TargetMode="External"/><Relationship Id="rId112" Type="http://schemas.openxmlformats.org/officeDocument/2006/relationships/hyperlink" Target="https://addons.mozilla.org/en-us/firefox/addon/shopping-assistant/" TargetMode="External"/><Relationship Id="rId16" Type="http://schemas.openxmlformats.org/officeDocument/2006/relationships/hyperlink" Target="http://www.crunchbase.com/company/pluribo" TargetMode="External"/><Relationship Id="rId107" Type="http://schemas.openxmlformats.org/officeDocument/2006/relationships/hyperlink" Target="https://addons.mozilla.org/en-us/firefox/addon/shopping-assistant/" TargetMode="External"/><Relationship Id="rId11" Type="http://schemas.openxmlformats.org/officeDocument/2006/relationships/hyperlink" Target="http://www.crunchbase.com/company/pluribo" TargetMode="External"/><Relationship Id="rId32" Type="http://schemas.openxmlformats.org/officeDocument/2006/relationships/hyperlink" Target="http://wordpress.org/extend/plugins/wp-cumulus/" TargetMode="External"/><Relationship Id="rId37" Type="http://schemas.openxmlformats.org/officeDocument/2006/relationships/hyperlink" Target="http://wordpress.org/extend/plugins/wp-cumulus/" TargetMode="External"/><Relationship Id="rId53" Type="http://schemas.openxmlformats.org/officeDocument/2006/relationships/hyperlink" Target="http://www.tagcloud-generator.com/demo.php" TargetMode="External"/><Relationship Id="rId58" Type="http://schemas.openxmlformats.org/officeDocument/2006/relationships/hyperlink" Target="http://www.sis.pitt.edu/~dparra/p113-trattner.pdf" TargetMode="External"/><Relationship Id="rId74" Type="http://schemas.openxmlformats.org/officeDocument/2006/relationships/hyperlink" Target="http://www.epinions.com/" TargetMode="External"/><Relationship Id="rId79" Type="http://schemas.openxmlformats.org/officeDocument/2006/relationships/hyperlink" Target="http://www.epinions.com/" TargetMode="External"/><Relationship Id="rId102" Type="http://schemas.openxmlformats.org/officeDocument/2006/relationships/hyperlink" Target="https://addons.mozilla.org/en-us/firefox/addon/shopping-assistant/" TargetMode="External"/><Relationship Id="rId5" Type="http://schemas.openxmlformats.org/officeDocument/2006/relationships/settings" Target="settings.xml"/><Relationship Id="rId90" Type="http://schemas.openxmlformats.org/officeDocument/2006/relationships/hyperlink" Target="http://www.q-compare.com/" TargetMode="External"/><Relationship Id="rId95" Type="http://schemas.openxmlformats.org/officeDocument/2006/relationships/hyperlink" Target="https://addons.mozilla.org/en-us/firefox/addon/shopping-assistant/" TargetMode="External"/><Relationship Id="rId22" Type="http://schemas.openxmlformats.org/officeDocument/2006/relationships/hyperlink" Target="http://tinyurl.com/9q9kzz5" TargetMode="External"/><Relationship Id="rId27" Type="http://schemas.openxmlformats.org/officeDocument/2006/relationships/hyperlink" Target="http://tinyurl.com/9q9kzz5" TargetMode="External"/><Relationship Id="rId43" Type="http://schemas.openxmlformats.org/officeDocument/2006/relationships/hyperlink" Target="http://wordpress.org/extend/plugins/wp-cumulus/" TargetMode="External"/><Relationship Id="rId48" Type="http://schemas.openxmlformats.org/officeDocument/2006/relationships/hyperlink" Target="http://www.tagcloud-generator.com/demo.php" TargetMode="External"/><Relationship Id="rId64" Type="http://schemas.openxmlformats.org/officeDocument/2006/relationships/hyperlink" Target="http://www.sis.pitt.edu/~dparra/p113-trattner.pdf" TargetMode="External"/><Relationship Id="rId69" Type="http://schemas.openxmlformats.org/officeDocument/2006/relationships/hyperlink" Target="http://www.sis.pitt.edu/~dparra/p113-trattner.pdf" TargetMode="External"/><Relationship Id="rId113" Type="http://schemas.openxmlformats.org/officeDocument/2006/relationships/hyperlink" Target="http://www.pluscompare.com" TargetMode="External"/><Relationship Id="rId118" Type="http://schemas.openxmlformats.org/officeDocument/2006/relationships/footer" Target="footer1.xml"/><Relationship Id="rId80" Type="http://schemas.openxmlformats.org/officeDocument/2006/relationships/hyperlink" Target="http://www.epinions.com/" TargetMode="External"/><Relationship Id="rId85" Type="http://schemas.openxmlformats.org/officeDocument/2006/relationships/hyperlink" Target="http://www.q-compare.com/" TargetMode="External"/><Relationship Id="rId12" Type="http://schemas.openxmlformats.org/officeDocument/2006/relationships/hyperlink" Target="http://www.crunchbase.com/company/pluribo" TargetMode="External"/><Relationship Id="rId17" Type="http://schemas.openxmlformats.org/officeDocument/2006/relationships/hyperlink" Target="http://www.crunchbase.com/company/pluribo" TargetMode="External"/><Relationship Id="rId33" Type="http://schemas.openxmlformats.org/officeDocument/2006/relationships/hyperlink" Target="http://wordpress.org/extend/plugins/wp-cumulus/" TargetMode="External"/><Relationship Id="rId38" Type="http://schemas.openxmlformats.org/officeDocument/2006/relationships/hyperlink" Target="http://wordpress.org/extend/plugins/wp-cumulus/" TargetMode="External"/><Relationship Id="rId59" Type="http://schemas.openxmlformats.org/officeDocument/2006/relationships/hyperlink" Target="http://www.sis.pitt.edu/~dparra/p113-trattner.pdf" TargetMode="External"/><Relationship Id="rId103" Type="http://schemas.openxmlformats.org/officeDocument/2006/relationships/hyperlink" Target="https://addons.mozilla.org/en-us/firefox/addon/shopping-assistant/" TargetMode="External"/><Relationship Id="rId108" Type="http://schemas.openxmlformats.org/officeDocument/2006/relationships/hyperlink" Target="https://addons.mozilla.org/en-us/firefox/addon/shopping-assistant/" TargetMode="External"/><Relationship Id="rId54" Type="http://schemas.openxmlformats.org/officeDocument/2006/relationships/hyperlink" Target="http://www.tagcloud-generator.com/demo.php" TargetMode="External"/><Relationship Id="rId70" Type="http://schemas.openxmlformats.org/officeDocument/2006/relationships/hyperlink" Target="http://www.sis.pitt.edu/~dparra/p113-trattner.pdf" TargetMode="External"/><Relationship Id="rId75" Type="http://schemas.openxmlformats.org/officeDocument/2006/relationships/hyperlink" Target="http://www.epinions.com/" TargetMode="External"/><Relationship Id="rId91" Type="http://schemas.openxmlformats.org/officeDocument/2006/relationships/hyperlink" Target="http://www.q-compare.com/" TargetMode="External"/><Relationship Id="rId96" Type="http://schemas.openxmlformats.org/officeDocument/2006/relationships/hyperlink" Target="https://addons.mozilla.org/en-us/firefox/addon/shopping-assistan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tinyurl.com/9q9kzz5" TargetMode="External"/><Relationship Id="rId28" Type="http://schemas.openxmlformats.org/officeDocument/2006/relationships/hyperlink" Target="http://tinyurl.com/9q9kzz5" TargetMode="External"/><Relationship Id="rId49" Type="http://schemas.openxmlformats.org/officeDocument/2006/relationships/hyperlink" Target="http://www.tagcloud-generator.com/demo.php" TargetMode="External"/><Relationship Id="rId114" Type="http://schemas.openxmlformats.org/officeDocument/2006/relationships/hyperlink" Target="http://www.pluscompare.com" TargetMode="External"/><Relationship Id="rId119" Type="http://schemas.openxmlformats.org/officeDocument/2006/relationships/footer" Target="footer2.xml"/><Relationship Id="rId44" Type="http://schemas.openxmlformats.org/officeDocument/2006/relationships/hyperlink" Target="http://wordpress.org/extend/plugins/wp-cumulus/" TargetMode="External"/><Relationship Id="rId60" Type="http://schemas.openxmlformats.org/officeDocument/2006/relationships/hyperlink" Target="http://www.sis.pitt.edu/~dparra/p113-trattner.pdf" TargetMode="External"/><Relationship Id="rId65" Type="http://schemas.openxmlformats.org/officeDocument/2006/relationships/hyperlink" Target="http://www.sis.pitt.edu/~dparra/p113-trattner.pdf" TargetMode="External"/><Relationship Id="rId81" Type="http://schemas.openxmlformats.org/officeDocument/2006/relationships/hyperlink" Target="http://www.epinions.com/" TargetMode="External"/><Relationship Id="rId86" Type="http://schemas.openxmlformats.org/officeDocument/2006/relationships/hyperlink" Target="http://www.q-compare.com/" TargetMode="External"/><Relationship Id="rId4" Type="http://schemas.microsoft.com/office/2007/relationships/stylesWithEffects" Target="stylesWithEffects.xml"/><Relationship Id="rId9" Type="http://schemas.openxmlformats.org/officeDocument/2006/relationships/hyperlink" Target="http://www.crunchbase.com/company/pluribo" TargetMode="External"/><Relationship Id="rId13" Type="http://schemas.openxmlformats.org/officeDocument/2006/relationships/hyperlink" Target="http://www.crunchbase.com/company/pluribo" TargetMode="External"/><Relationship Id="rId18" Type="http://schemas.openxmlformats.org/officeDocument/2006/relationships/hyperlink" Target="http://www.crunchbase.com/company/pluribo" TargetMode="External"/><Relationship Id="rId39" Type="http://schemas.openxmlformats.org/officeDocument/2006/relationships/hyperlink" Target="http://wordpress.org/extend/plugins/wp-cumulus/" TargetMode="External"/><Relationship Id="rId109" Type="http://schemas.openxmlformats.org/officeDocument/2006/relationships/hyperlink" Target="https://addons.mozilla.org/en-us/firefox/addon/shopping-assistant/" TargetMode="External"/><Relationship Id="rId34" Type="http://schemas.openxmlformats.org/officeDocument/2006/relationships/hyperlink" Target="http://wordpress.org/extend/plugins/wp-cumulus/" TargetMode="External"/><Relationship Id="rId50" Type="http://schemas.openxmlformats.org/officeDocument/2006/relationships/hyperlink" Target="http://www.tagcloud-generator.com/demo.php" TargetMode="External"/><Relationship Id="rId55" Type="http://schemas.openxmlformats.org/officeDocument/2006/relationships/hyperlink" Target="http://www.tagcloud-generator.com/demo.php" TargetMode="External"/><Relationship Id="rId76" Type="http://schemas.openxmlformats.org/officeDocument/2006/relationships/hyperlink" Target="http://www.epinions.com/" TargetMode="External"/><Relationship Id="rId97" Type="http://schemas.openxmlformats.org/officeDocument/2006/relationships/hyperlink" Target="https://addons.mozilla.org/en-us/firefox/addon/shopping-assistant/" TargetMode="External"/><Relationship Id="rId104" Type="http://schemas.openxmlformats.org/officeDocument/2006/relationships/hyperlink" Target="https://addons.mozilla.org/en-us/firefox/addon/shopping-assistant/"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sis.pitt.edu/~dparra/p113-trattner.pdf" TargetMode="External"/><Relationship Id="rId92" Type="http://schemas.openxmlformats.org/officeDocument/2006/relationships/hyperlink" Target="http://www.q-compare.com/" TargetMode="External"/><Relationship Id="rId2" Type="http://schemas.openxmlformats.org/officeDocument/2006/relationships/numbering" Target="numbering.xml"/><Relationship Id="rId29" Type="http://schemas.openxmlformats.org/officeDocument/2006/relationships/hyperlink" Target="http://tinyurl.com/9q9kzz5" TargetMode="External"/><Relationship Id="rId24" Type="http://schemas.openxmlformats.org/officeDocument/2006/relationships/hyperlink" Target="http://tinyurl.com/9q9kzz5" TargetMode="External"/><Relationship Id="rId40" Type="http://schemas.openxmlformats.org/officeDocument/2006/relationships/hyperlink" Target="http://wordpress.org/extend/plugins/wp-cumulus/" TargetMode="External"/><Relationship Id="rId45" Type="http://schemas.openxmlformats.org/officeDocument/2006/relationships/hyperlink" Target="http://wordpress.org/extend/plugins/wp-cumulus/" TargetMode="External"/><Relationship Id="rId66" Type="http://schemas.openxmlformats.org/officeDocument/2006/relationships/hyperlink" Target="http://www.sis.pitt.edu/~dparra/p113-trattner.pdf" TargetMode="External"/><Relationship Id="rId87" Type="http://schemas.openxmlformats.org/officeDocument/2006/relationships/hyperlink" Target="http://www.q-compare.com/" TargetMode="External"/><Relationship Id="rId110" Type="http://schemas.openxmlformats.org/officeDocument/2006/relationships/hyperlink" Target="https://addons.mozilla.org/en-us/firefox/addon/shopping-assistant/" TargetMode="External"/><Relationship Id="rId115" Type="http://schemas.openxmlformats.org/officeDocument/2006/relationships/hyperlink" Target="http://www.pluscompare.com" TargetMode="External"/><Relationship Id="rId61" Type="http://schemas.openxmlformats.org/officeDocument/2006/relationships/hyperlink" Target="http://www.sis.pitt.edu/~dparra/p113-trattner.pdf" TargetMode="External"/><Relationship Id="rId82" Type="http://schemas.openxmlformats.org/officeDocument/2006/relationships/hyperlink" Target="http://www.q-compare.com/" TargetMode="External"/><Relationship Id="rId19" Type="http://schemas.openxmlformats.org/officeDocument/2006/relationships/hyperlink" Target="http://www.crunchbase.com/company/pluribo" TargetMode="External"/><Relationship Id="rId14" Type="http://schemas.openxmlformats.org/officeDocument/2006/relationships/hyperlink" Target="http://www.crunchbase.com/company/pluribo" TargetMode="External"/><Relationship Id="rId30" Type="http://schemas.openxmlformats.org/officeDocument/2006/relationships/image" Target="media/image1.jpeg"/><Relationship Id="rId35" Type="http://schemas.openxmlformats.org/officeDocument/2006/relationships/hyperlink" Target="http://wordpress.org/extend/plugins/wp-cumulus/" TargetMode="External"/><Relationship Id="rId56" Type="http://schemas.openxmlformats.org/officeDocument/2006/relationships/hyperlink" Target="http://www.sis.pitt.edu/~dparra/p113-trattner.pdf" TargetMode="External"/><Relationship Id="rId77" Type="http://schemas.openxmlformats.org/officeDocument/2006/relationships/hyperlink" Target="http://www.epinions.com/" TargetMode="External"/><Relationship Id="rId100" Type="http://schemas.openxmlformats.org/officeDocument/2006/relationships/hyperlink" Target="https://addons.mozilla.org/en-us/firefox/addon/shopping-assistant/" TargetMode="External"/><Relationship Id="rId105" Type="http://schemas.openxmlformats.org/officeDocument/2006/relationships/hyperlink" Target="https://addons.mozilla.org/en-us/firefox/addon/shopping-assistant/" TargetMode="External"/><Relationship Id="rId8" Type="http://schemas.openxmlformats.org/officeDocument/2006/relationships/endnotes" Target="endnotes.xml"/><Relationship Id="rId51" Type="http://schemas.openxmlformats.org/officeDocument/2006/relationships/hyperlink" Target="http://www.tagcloud-generator.com/demo.php" TargetMode="External"/><Relationship Id="rId72" Type="http://schemas.openxmlformats.org/officeDocument/2006/relationships/hyperlink" Target="http://www.sis.pitt.edu/~dparra/p113-trattner.pdf" TargetMode="External"/><Relationship Id="rId93" Type="http://schemas.openxmlformats.org/officeDocument/2006/relationships/hyperlink" Target="https://addons.mozilla.org/en-us/firefox/addon/shopping-assistant/" TargetMode="External"/><Relationship Id="rId98" Type="http://schemas.openxmlformats.org/officeDocument/2006/relationships/hyperlink" Target="https://addons.mozilla.org/en-us/firefox/addon/shopping-assistant/"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tinyurl.com/9q9kzz5" TargetMode="External"/><Relationship Id="rId46" Type="http://schemas.openxmlformats.org/officeDocument/2006/relationships/hyperlink" Target="http://www.tagcloud-generator.com/demo.php" TargetMode="External"/><Relationship Id="rId67" Type="http://schemas.openxmlformats.org/officeDocument/2006/relationships/hyperlink" Target="http://www.sis.pitt.edu/~dparra/p113-trattner.pdf" TargetMode="External"/><Relationship Id="rId116" Type="http://schemas.openxmlformats.org/officeDocument/2006/relationships/hyperlink" Target="http://www.pluscompare.com" TargetMode="External"/><Relationship Id="rId20" Type="http://schemas.openxmlformats.org/officeDocument/2006/relationships/hyperlink" Target="http://tinyurl.com/9q9kzz5" TargetMode="External"/><Relationship Id="rId41" Type="http://schemas.openxmlformats.org/officeDocument/2006/relationships/hyperlink" Target="http://wordpress.org/extend/plugins/wp-cumulus/" TargetMode="External"/><Relationship Id="rId62" Type="http://schemas.openxmlformats.org/officeDocument/2006/relationships/hyperlink" Target="http://www.sis.pitt.edu/~dparra/p113-trattner.pdf" TargetMode="External"/><Relationship Id="rId83" Type="http://schemas.openxmlformats.org/officeDocument/2006/relationships/hyperlink" Target="http://www.q-compare.com/" TargetMode="External"/><Relationship Id="rId88" Type="http://schemas.openxmlformats.org/officeDocument/2006/relationships/hyperlink" Target="http://www.q-compare.com/" TargetMode="External"/><Relationship Id="rId111" Type="http://schemas.openxmlformats.org/officeDocument/2006/relationships/hyperlink" Target="https://addons.mozilla.org/en-us/firefox/addon/shopping-assistant/" TargetMode="External"/><Relationship Id="rId15" Type="http://schemas.openxmlformats.org/officeDocument/2006/relationships/hyperlink" Target="http://www.crunchbase.com/company/pluribo" TargetMode="External"/><Relationship Id="rId36" Type="http://schemas.openxmlformats.org/officeDocument/2006/relationships/hyperlink" Target="http://wordpress.org/extend/plugins/wp-cumulus/" TargetMode="External"/><Relationship Id="rId57" Type="http://schemas.openxmlformats.org/officeDocument/2006/relationships/hyperlink" Target="http://www.sis.pitt.edu/~dparra/p113-trattner.pdf" TargetMode="External"/><Relationship Id="rId106" Type="http://schemas.openxmlformats.org/officeDocument/2006/relationships/hyperlink" Target="https://addons.mozilla.org/en-us/firefox/addon/shopping-assistant/" TargetMode="External"/><Relationship Id="rId10" Type="http://schemas.openxmlformats.org/officeDocument/2006/relationships/hyperlink" Target="http://www.crunchbase.com/company/pluribo" TargetMode="External"/><Relationship Id="rId31" Type="http://schemas.openxmlformats.org/officeDocument/2006/relationships/image" Target="file:///C:\Users\ydalal\Desktop\Image_13" TargetMode="External"/><Relationship Id="rId52" Type="http://schemas.openxmlformats.org/officeDocument/2006/relationships/hyperlink" Target="http://www.tagcloud-generator.com/demo.php" TargetMode="External"/><Relationship Id="rId73" Type="http://schemas.openxmlformats.org/officeDocument/2006/relationships/hyperlink" Target="http://www.alexa.com" TargetMode="External"/><Relationship Id="rId78" Type="http://schemas.openxmlformats.org/officeDocument/2006/relationships/hyperlink" Target="http://www.epinions.com/" TargetMode="External"/><Relationship Id="rId94" Type="http://schemas.openxmlformats.org/officeDocument/2006/relationships/hyperlink" Target="https://addons.mozilla.org/en-us/firefox/addon/shopping-assistant/" TargetMode="External"/><Relationship Id="rId99" Type="http://schemas.openxmlformats.org/officeDocument/2006/relationships/hyperlink" Target="https://addons.mozilla.org/en-us/firefox/addon/shopping-assistant/" TargetMode="External"/><Relationship Id="rId101" Type="http://schemas.openxmlformats.org/officeDocument/2006/relationships/hyperlink" Target="https://addons.mozilla.org/en-us/firefox/addon/shopping-assista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Sh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F9B70-53CC-466A-BD94-526283DA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Short Template.dotx</Template>
  <TotalTime>103</TotalTime>
  <Pages>8</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20127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54</cp:revision>
  <cp:lastPrinted>2011-09-19T03:59:00Z</cp:lastPrinted>
  <dcterms:created xsi:type="dcterms:W3CDTF">2012-08-30T15:09:00Z</dcterms:created>
  <dcterms:modified xsi:type="dcterms:W3CDTF">2012-09-06T20:46:00Z</dcterms:modified>
</cp:coreProperties>
</file>